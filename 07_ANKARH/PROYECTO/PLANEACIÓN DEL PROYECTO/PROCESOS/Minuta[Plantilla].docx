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C0B" w:rsidRDefault="001C6C0B" w:rsidP="001C6C0B">
      <w:pPr>
        <w:jc w:val="center"/>
        <w:rPr>
          <w:rFonts w:cs="Arial"/>
          <w:b/>
          <w:sz w:val="32"/>
        </w:rPr>
      </w:pPr>
      <w:r w:rsidRPr="00D101E3">
        <w:rPr>
          <w:rFonts w:cs="Arial"/>
          <w:b/>
          <w:sz w:val="32"/>
        </w:rPr>
        <w:t>Identificación</w:t>
      </w:r>
    </w:p>
    <w:p w:rsidR="001C6C0B" w:rsidRPr="00D101E3" w:rsidRDefault="001C6C0B" w:rsidP="001C6C0B">
      <w:pPr>
        <w:jc w:val="center"/>
        <w:rPr>
          <w:rFonts w:cs="Arial"/>
          <w:b/>
          <w:sz w:val="32"/>
        </w:rPr>
      </w:pPr>
    </w:p>
    <w:p w:rsidR="001C6C0B" w:rsidRPr="00D101E3" w:rsidRDefault="001C6C0B" w:rsidP="001C6C0B">
      <w:pPr>
        <w:jc w:val="center"/>
        <w:rPr>
          <w:rFonts w:cs="Arial"/>
        </w:rPr>
      </w:pPr>
    </w:p>
    <w:p w:rsidR="001C6C0B" w:rsidRDefault="001C6C0B" w:rsidP="001C6C0B">
      <w:pPr>
        <w:rPr>
          <w:rFonts w:cs="Arial"/>
        </w:rPr>
      </w:pPr>
    </w:p>
    <w:p w:rsidR="001C6C0B" w:rsidRDefault="001C6C0B" w:rsidP="001C6C0B">
      <w:pPr>
        <w:rPr>
          <w:rFonts w:cs="Arial"/>
        </w:rPr>
      </w:pPr>
    </w:p>
    <w:p w:rsidR="001C6C0B" w:rsidRPr="00D101E3" w:rsidRDefault="001C6C0B" w:rsidP="001C6C0B">
      <w:pPr>
        <w:rPr>
          <w:rFonts w:cs="Arial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1C6C0B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C6C0B" w:rsidRPr="00D101E3" w:rsidRDefault="001C6C0B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6C0B" w:rsidRPr="00D101E3" w:rsidRDefault="001C6C0B" w:rsidP="00F37B5D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[No.versión ]</w:t>
            </w:r>
          </w:p>
        </w:tc>
      </w:tr>
      <w:tr w:rsidR="001C6C0B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C6C0B" w:rsidRPr="00D101E3" w:rsidRDefault="001C6C0B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6C0B" w:rsidRPr="00A10D14" w:rsidRDefault="001C6C0B" w:rsidP="00F37B5D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Mejora de Procesos </w:t>
            </w:r>
          </w:p>
        </w:tc>
      </w:tr>
      <w:tr w:rsidR="001C6C0B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C6C0B" w:rsidRPr="00D101E3" w:rsidRDefault="001C6C0B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6C0B" w:rsidRPr="00D101E3" w:rsidRDefault="001C6C0B" w:rsidP="001C6C0B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[Día/Mes</w:t>
            </w:r>
            <w:r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</w:rPr>
              <w:t>Año</w:t>
            </w:r>
            <w:r w:rsidRPr="00D101E3">
              <w:rPr>
                <w:rFonts w:cs="Arial"/>
                <w:sz w:val="20"/>
              </w:rPr>
              <w:t>]</w:t>
            </w:r>
          </w:p>
        </w:tc>
      </w:tr>
      <w:tr w:rsidR="001C6C0B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C6C0B" w:rsidRPr="00D101E3" w:rsidRDefault="001C6C0B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6C0B" w:rsidRPr="00D101E3" w:rsidRDefault="001C6C0B" w:rsidP="001C6C0B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[Nombre</w:t>
            </w:r>
            <w:r>
              <w:rPr>
                <w:rFonts w:cs="Arial"/>
                <w:sz w:val="20"/>
              </w:rPr>
              <w:t>]</w:t>
            </w:r>
          </w:p>
        </w:tc>
      </w:tr>
      <w:tr w:rsidR="001C6C0B" w:rsidRPr="00D101E3" w:rsidTr="00F37B5D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C6C0B" w:rsidRPr="00D101E3" w:rsidRDefault="001C6C0B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6C0B" w:rsidRPr="00A10D14" w:rsidRDefault="001C6C0B" w:rsidP="00F37B5D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$</w:t>
            </w:r>
            <w:r w:rsidRPr="00A10D14">
              <w:rPr>
                <w:rFonts w:cs="Arial"/>
                <w:sz w:val="20"/>
              </w:rPr>
              <w:t>Areas de proceso - Nivel 2/0</w:t>
            </w:r>
            <w:r>
              <w:rPr>
                <w:rFonts w:cs="Arial"/>
                <w:sz w:val="20"/>
              </w:rPr>
              <w:t>4</w:t>
            </w:r>
            <w:r w:rsidRPr="00A10D14">
              <w:rPr>
                <w:rFonts w:cs="Arial"/>
                <w:sz w:val="20"/>
              </w:rPr>
              <w:t xml:space="preserve"> - </w:t>
            </w:r>
            <w:r>
              <w:rPr>
                <w:rFonts w:cs="Arial"/>
                <w:sz w:val="20"/>
              </w:rPr>
              <w:t>PP/Documentos y plantillas</w:t>
            </w:r>
          </w:p>
        </w:tc>
      </w:tr>
      <w:tr w:rsidR="001C6C0B" w:rsidRPr="00D101E3" w:rsidTr="00F37B5D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C6C0B" w:rsidRPr="00D101E3" w:rsidRDefault="001C6C0B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6C0B" w:rsidRPr="00D101E3" w:rsidRDefault="001C6C0B" w:rsidP="00F37B5D">
            <w:pPr>
              <w:jc w:val="center"/>
              <w:rPr>
                <w:rFonts w:cs="Arial"/>
                <w:sz w:val="20"/>
              </w:rPr>
            </w:pPr>
          </w:p>
        </w:tc>
      </w:tr>
      <w:tr w:rsidR="001C6C0B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6C0B" w:rsidRPr="00D101E3" w:rsidRDefault="001C6C0B" w:rsidP="00F37B5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6C0B" w:rsidRPr="00D101E3" w:rsidRDefault="001C6C0B" w:rsidP="00F37B5D">
            <w:pPr>
              <w:jc w:val="center"/>
              <w:rPr>
                <w:rFonts w:cs="Arial"/>
                <w:sz w:val="20"/>
              </w:rPr>
            </w:pPr>
          </w:p>
        </w:tc>
      </w:tr>
      <w:tr w:rsidR="001C6C0B" w:rsidRPr="00D101E3" w:rsidTr="00F37B5D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C6C0B" w:rsidRPr="00D101E3" w:rsidRDefault="001C6C0B" w:rsidP="00F37B5D">
            <w:pPr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D101E3">
              <w:rPr>
                <w:rFonts w:cs="Arial"/>
                <w:b/>
                <w:bCs/>
                <w:color w:val="FFFFFF"/>
                <w:sz w:val="20"/>
              </w:rPr>
              <w:t>Autorizaciones</w:t>
            </w:r>
          </w:p>
        </w:tc>
      </w:tr>
      <w:tr w:rsidR="001C6C0B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C6C0B" w:rsidRPr="00D101E3" w:rsidRDefault="001C6C0B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C6C0B" w:rsidRPr="00D101E3" w:rsidRDefault="001C6C0B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Fecha Autorización</w:t>
            </w:r>
          </w:p>
        </w:tc>
      </w:tr>
      <w:tr w:rsidR="001C6C0B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1C6C0B">
            <w:pPr>
              <w:jc w:val="center"/>
              <w:rPr>
                <w:rFonts w:cs="Arial"/>
                <w:sz w:val="20"/>
              </w:rPr>
            </w:pPr>
            <w:r w:rsidRPr="00D101E3">
              <w:rPr>
                <w:rFonts w:cs="Arial"/>
                <w:sz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jc w:val="center"/>
              <w:rPr>
                <w:rFonts w:cs="Arial"/>
                <w:sz w:val="20"/>
              </w:rPr>
            </w:pPr>
          </w:p>
        </w:tc>
      </w:tr>
      <w:tr w:rsidR="001C6C0B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jc w:val="center"/>
              <w:rPr>
                <w:rFonts w:cs="Arial"/>
                <w:sz w:val="20"/>
              </w:rPr>
            </w:pPr>
            <w:r w:rsidRPr="00D101E3">
              <w:rPr>
                <w:rFonts w:cs="Arial"/>
                <w:sz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jc w:val="center"/>
              <w:rPr>
                <w:rFonts w:cs="Arial"/>
                <w:sz w:val="20"/>
              </w:rPr>
            </w:pPr>
            <w:r w:rsidRPr="00D101E3">
              <w:rPr>
                <w:rFonts w:cs="Arial"/>
                <w:sz w:val="20"/>
              </w:rPr>
              <w:t> </w:t>
            </w:r>
          </w:p>
        </w:tc>
      </w:tr>
      <w:tr w:rsidR="001C6C0B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jc w:val="center"/>
              <w:rPr>
                <w:rFonts w:cs="Arial"/>
                <w:sz w:val="20"/>
              </w:rPr>
            </w:pPr>
            <w:r w:rsidRPr="00D101E3">
              <w:rPr>
                <w:rFonts w:cs="Arial"/>
                <w:sz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jc w:val="center"/>
              <w:rPr>
                <w:rFonts w:cs="Arial"/>
                <w:sz w:val="20"/>
              </w:rPr>
            </w:pPr>
            <w:r w:rsidRPr="00D101E3">
              <w:rPr>
                <w:rFonts w:cs="Arial"/>
                <w:sz w:val="20"/>
              </w:rPr>
              <w:t> </w:t>
            </w:r>
          </w:p>
        </w:tc>
      </w:tr>
      <w:tr w:rsidR="001C6C0B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6C0B" w:rsidRPr="00D101E3" w:rsidRDefault="001C6C0B" w:rsidP="00F37B5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6C0B" w:rsidRPr="00D101E3" w:rsidRDefault="001C6C0B" w:rsidP="00F37B5D">
            <w:pPr>
              <w:jc w:val="center"/>
              <w:rPr>
                <w:rFonts w:cs="Arial"/>
                <w:sz w:val="20"/>
              </w:rPr>
            </w:pPr>
          </w:p>
        </w:tc>
      </w:tr>
      <w:tr w:rsidR="001C6C0B" w:rsidRPr="00D101E3" w:rsidTr="00F37B5D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C6C0B" w:rsidRPr="00D101E3" w:rsidRDefault="001C6C0B" w:rsidP="00F37B5D">
            <w:pPr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D101E3">
              <w:rPr>
                <w:rFonts w:cs="Arial"/>
                <w:b/>
                <w:bCs/>
                <w:color w:val="FFFFFF"/>
                <w:sz w:val="20"/>
              </w:rPr>
              <w:t>Distribución</w:t>
            </w:r>
          </w:p>
        </w:tc>
      </w:tr>
      <w:tr w:rsidR="001C6C0B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C6C0B" w:rsidRPr="00D101E3" w:rsidRDefault="001C6C0B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C6C0B" w:rsidRPr="00D101E3" w:rsidRDefault="001C6C0B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Fecha Recepción</w:t>
            </w:r>
          </w:p>
        </w:tc>
      </w:tr>
      <w:tr w:rsidR="001C6C0B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1C6C0B">
            <w:pPr>
              <w:jc w:val="center"/>
              <w:rPr>
                <w:rFonts w:cs="Arial"/>
                <w:sz w:val="20"/>
              </w:rPr>
            </w:pPr>
            <w:r w:rsidRPr="00D101E3">
              <w:rPr>
                <w:rFonts w:cs="Arial"/>
                <w:sz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jc w:val="center"/>
              <w:rPr>
                <w:rFonts w:cs="Arial"/>
                <w:sz w:val="20"/>
              </w:rPr>
            </w:pPr>
          </w:p>
        </w:tc>
      </w:tr>
      <w:tr w:rsidR="001C6C0B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jc w:val="center"/>
              <w:rPr>
                <w:rFonts w:cs="Arial"/>
                <w:sz w:val="20"/>
              </w:rPr>
            </w:pPr>
            <w:r w:rsidRPr="00D101E3">
              <w:rPr>
                <w:rFonts w:cs="Arial"/>
                <w:sz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jc w:val="center"/>
              <w:rPr>
                <w:rFonts w:cs="Arial"/>
                <w:sz w:val="20"/>
              </w:rPr>
            </w:pPr>
            <w:r w:rsidRPr="00D101E3">
              <w:rPr>
                <w:rFonts w:cs="Arial"/>
                <w:sz w:val="20"/>
              </w:rPr>
              <w:t> </w:t>
            </w:r>
          </w:p>
        </w:tc>
      </w:tr>
      <w:tr w:rsidR="001C6C0B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jc w:val="center"/>
              <w:rPr>
                <w:rFonts w:cs="Arial"/>
                <w:sz w:val="20"/>
              </w:rPr>
            </w:pPr>
            <w:r w:rsidRPr="00D101E3">
              <w:rPr>
                <w:rFonts w:cs="Arial"/>
                <w:sz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jc w:val="center"/>
              <w:rPr>
                <w:rFonts w:cs="Arial"/>
                <w:sz w:val="20"/>
              </w:rPr>
            </w:pPr>
            <w:r w:rsidRPr="00D101E3">
              <w:rPr>
                <w:rFonts w:cs="Arial"/>
                <w:sz w:val="20"/>
              </w:rPr>
              <w:t> </w:t>
            </w:r>
          </w:p>
        </w:tc>
      </w:tr>
    </w:tbl>
    <w:p w:rsidR="001C6C0B" w:rsidRDefault="001C6C0B" w:rsidP="001C6C0B">
      <w:pPr>
        <w:rPr>
          <w:rFonts w:cs="Arial"/>
          <w:b/>
          <w:sz w:val="32"/>
        </w:rPr>
      </w:pPr>
    </w:p>
    <w:p w:rsidR="001C6C0B" w:rsidRPr="00D101E3" w:rsidRDefault="001C6C0B" w:rsidP="001C6C0B">
      <w:pPr>
        <w:rPr>
          <w:rFonts w:cs="Arial"/>
          <w:b/>
          <w:sz w:val="32"/>
        </w:rPr>
      </w:pPr>
    </w:p>
    <w:p w:rsidR="001C6C0B" w:rsidRDefault="001C6C0B" w:rsidP="001C6C0B">
      <w:pPr>
        <w:pStyle w:val="Ttulo1"/>
        <w:tabs>
          <w:tab w:val="left" w:pos="1395"/>
        </w:tabs>
        <w:rPr>
          <w:b/>
          <w:color w:val="0000FF"/>
        </w:rPr>
      </w:pPr>
      <w:r>
        <w:rPr>
          <w:b/>
          <w:color w:val="0000FF"/>
        </w:rPr>
        <w:tab/>
      </w:r>
    </w:p>
    <w:p w:rsidR="001C6C0B" w:rsidRDefault="001C6C0B" w:rsidP="001C6C0B"/>
    <w:p w:rsidR="001C6C0B" w:rsidRDefault="001C6C0B" w:rsidP="001C6C0B"/>
    <w:p w:rsidR="001C6C0B" w:rsidRDefault="001C6C0B" w:rsidP="001C6C0B"/>
    <w:p w:rsidR="001C6C0B" w:rsidRDefault="001C6C0B" w:rsidP="001C6C0B"/>
    <w:p w:rsidR="001C6C0B" w:rsidRDefault="001C6C0B" w:rsidP="001C6C0B"/>
    <w:p w:rsidR="001C6C0B" w:rsidRDefault="001C6C0B" w:rsidP="001C6C0B"/>
    <w:p w:rsidR="001C6C0B" w:rsidRDefault="001C6C0B" w:rsidP="001C6C0B"/>
    <w:p w:rsidR="001C6C0B" w:rsidRDefault="001C6C0B" w:rsidP="001C6C0B"/>
    <w:p w:rsidR="001C6C0B" w:rsidRDefault="001C6C0B" w:rsidP="001C6C0B"/>
    <w:p w:rsidR="001C6C0B" w:rsidRDefault="001C6C0B" w:rsidP="001C6C0B"/>
    <w:p w:rsidR="001C6C0B" w:rsidRDefault="001C6C0B" w:rsidP="001C6C0B"/>
    <w:p w:rsidR="001C6C0B" w:rsidRDefault="001C6C0B" w:rsidP="001C6C0B"/>
    <w:p w:rsidR="001C6C0B" w:rsidRDefault="001C6C0B" w:rsidP="001C6C0B"/>
    <w:p w:rsidR="001C6C0B" w:rsidRDefault="001C6C0B" w:rsidP="001C6C0B"/>
    <w:p w:rsidR="001C6C0B" w:rsidRPr="00D101E3" w:rsidRDefault="001C6C0B" w:rsidP="001C6C0B">
      <w:pPr>
        <w:rPr>
          <w:rFonts w:cs="Arial"/>
          <w:b/>
          <w:sz w:val="32"/>
        </w:rPr>
      </w:pPr>
      <w:r w:rsidRPr="00D101E3">
        <w:rPr>
          <w:rFonts w:cs="Arial"/>
          <w:b/>
          <w:sz w:val="32"/>
        </w:rPr>
        <w:t>Control de cambios</w:t>
      </w:r>
    </w:p>
    <w:p w:rsidR="001C6C0B" w:rsidRPr="00D101E3" w:rsidRDefault="001C6C0B" w:rsidP="001C6C0B">
      <w:pPr>
        <w:rPr>
          <w:rFonts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1C6C0B" w:rsidRPr="00D101E3" w:rsidTr="00F37B5D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C6C0B" w:rsidRPr="00D101E3" w:rsidRDefault="001C6C0B" w:rsidP="00F37B5D">
            <w:pPr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D101E3">
              <w:rPr>
                <w:rFonts w:cs="Arial"/>
                <w:b/>
                <w:bCs/>
                <w:color w:val="FFFFFF"/>
                <w:sz w:val="20"/>
              </w:rPr>
              <w:t>Control de Cambios</w:t>
            </w:r>
          </w:p>
        </w:tc>
      </w:tr>
      <w:tr w:rsidR="001C6C0B" w:rsidRPr="00D101E3" w:rsidTr="00F37B5D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C6C0B" w:rsidRPr="00D101E3" w:rsidRDefault="001C6C0B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C6C0B" w:rsidRPr="00D101E3" w:rsidRDefault="001C6C0B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C6C0B" w:rsidRPr="00D101E3" w:rsidRDefault="001C6C0B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C6C0B" w:rsidRPr="00D101E3" w:rsidRDefault="001C6C0B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Descripción del Cambio</w:t>
            </w:r>
          </w:p>
        </w:tc>
      </w:tr>
      <w:tr w:rsidR="001C6C0B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8969B1" w:rsidRDefault="001C6C0B" w:rsidP="00F37B5D">
            <w:pPr>
              <w:rPr>
                <w:rFonts w:cs="Arial"/>
                <w:sz w:val="20"/>
              </w:rPr>
            </w:pPr>
            <w:r w:rsidRPr="008969B1">
              <w:rPr>
                <w:rFonts w:cs="Arial"/>
                <w:sz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8969B1" w:rsidRDefault="001C6C0B" w:rsidP="00F37B5D">
            <w:pPr>
              <w:rPr>
                <w:rFonts w:cs="Arial"/>
                <w:sz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8969B1" w:rsidRDefault="001C6C0B" w:rsidP="00F37B5D">
            <w:pPr>
              <w:rPr>
                <w:rFonts w:cs="Arial"/>
                <w:sz w:val="20"/>
              </w:rPr>
            </w:pPr>
            <w:bookmarkStart w:id="0" w:name="_GoBack"/>
            <w:bookmarkEnd w:id="0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8969B1" w:rsidRDefault="001C6C0B" w:rsidP="00F37B5D">
            <w:pPr>
              <w:rPr>
                <w:rFonts w:cs="Arial"/>
                <w:sz w:val="20"/>
              </w:rPr>
            </w:pPr>
          </w:p>
        </w:tc>
      </w:tr>
      <w:tr w:rsidR="001C6C0B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rPr>
                <w:rFonts w:cs="Arial"/>
              </w:rPr>
            </w:pPr>
          </w:p>
        </w:tc>
      </w:tr>
      <w:tr w:rsidR="001C6C0B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</w:tr>
    </w:tbl>
    <w:p w:rsidR="001C6C0B" w:rsidRDefault="001C6C0B" w:rsidP="001C6C0B">
      <w:pPr>
        <w:jc w:val="center"/>
        <w:rPr>
          <w:rFonts w:cs="Arial"/>
          <w:b/>
        </w:rPr>
      </w:pPr>
    </w:p>
    <w:p w:rsidR="001C6C0B" w:rsidRPr="00D101E3" w:rsidRDefault="001C6C0B" w:rsidP="001C6C0B">
      <w:pPr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Historial </w:t>
      </w:r>
      <w:r w:rsidRPr="00D101E3">
        <w:rPr>
          <w:rFonts w:cs="Arial"/>
          <w:b/>
          <w:sz w:val="32"/>
        </w:rPr>
        <w:t>de cambios</w:t>
      </w:r>
    </w:p>
    <w:p w:rsidR="001C6C0B" w:rsidRDefault="001C6C0B" w:rsidP="001C6C0B">
      <w:pPr>
        <w:jc w:val="center"/>
        <w:rPr>
          <w:rFonts w:cs="Arial"/>
          <w:b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1C6C0B" w:rsidRPr="00D101E3" w:rsidTr="00F37B5D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C6C0B" w:rsidRPr="00D101E3" w:rsidRDefault="001C6C0B" w:rsidP="00F37B5D">
            <w:pPr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D101E3">
              <w:rPr>
                <w:rFonts w:cs="Arial"/>
                <w:b/>
                <w:bCs/>
                <w:color w:val="FFFFFF"/>
                <w:sz w:val="20"/>
              </w:rPr>
              <w:t>Control de Cambios</w:t>
            </w:r>
          </w:p>
        </w:tc>
      </w:tr>
      <w:tr w:rsidR="001C6C0B" w:rsidRPr="00D101E3" w:rsidTr="00F37B5D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C6C0B" w:rsidRPr="00D101E3" w:rsidRDefault="001C6C0B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C6C0B" w:rsidRPr="00D101E3" w:rsidRDefault="001C6C0B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C6C0B" w:rsidRPr="00D101E3" w:rsidRDefault="001C6C0B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C6C0B" w:rsidRPr="00D101E3" w:rsidRDefault="001C6C0B" w:rsidP="00F37B5D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101E3">
              <w:rPr>
                <w:rFonts w:cs="Arial"/>
                <w:b/>
                <w:bCs/>
                <w:sz w:val="20"/>
              </w:rPr>
              <w:t>Descripción del Cambio</w:t>
            </w:r>
          </w:p>
        </w:tc>
      </w:tr>
      <w:tr w:rsidR="001C6C0B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8969B1" w:rsidRDefault="001C6C0B" w:rsidP="00F37B5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8969B1" w:rsidRDefault="001C6C0B" w:rsidP="00F37B5D">
            <w:pPr>
              <w:rPr>
                <w:rFonts w:cs="Arial"/>
                <w:sz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8969B1" w:rsidRDefault="001C6C0B" w:rsidP="00F37B5D">
            <w:pPr>
              <w:rPr>
                <w:rFonts w:cs="Arial"/>
                <w:sz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8969B1" w:rsidRDefault="001C6C0B" w:rsidP="00F37B5D">
            <w:pPr>
              <w:rPr>
                <w:rFonts w:cs="Arial"/>
                <w:sz w:val="20"/>
              </w:rPr>
            </w:pPr>
          </w:p>
        </w:tc>
      </w:tr>
      <w:tr w:rsidR="001C6C0B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</w:tr>
      <w:tr w:rsidR="001C6C0B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C0B" w:rsidRPr="00D101E3" w:rsidRDefault="001C6C0B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</w:tr>
    </w:tbl>
    <w:p w:rsidR="001C6C0B" w:rsidRPr="00A43D1E" w:rsidRDefault="001C6C0B" w:rsidP="001C6C0B"/>
    <w:p w:rsidR="00835990" w:rsidRPr="001C6C0B" w:rsidRDefault="001C6C0B" w:rsidP="001C6C0B">
      <w:pPr>
        <w:pStyle w:val="Ttulo1"/>
        <w:rPr>
          <w:b/>
          <w:color w:val="0000FF"/>
        </w:rPr>
      </w:pPr>
      <w:r>
        <w:br w:type="page"/>
      </w:r>
      <w:r w:rsidR="0017612E">
        <w:lastRenderedPageBreak/>
        <w:t>ACTA DE REUNIÓN</w:t>
      </w:r>
    </w:p>
    <w:p w:rsidR="00835990" w:rsidRDefault="00835990">
      <w:pPr>
        <w:pStyle w:val="Ttulo5"/>
      </w:pPr>
    </w:p>
    <w:p w:rsidR="00835990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835990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A00BD6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Nombre de Pro</w:t>
            </w:r>
            <w:r w:rsidR="0017612E">
              <w:rPr>
                <w:b/>
                <w:i w:val="0"/>
                <w:sz w:val="20"/>
              </w:rPr>
              <w:t>yecto</w:t>
            </w:r>
            <w:r w:rsidR="00835990">
              <w:rPr>
                <w:b/>
                <w:i w:val="0"/>
                <w:sz w:val="20"/>
              </w:rPr>
              <w:t>:</w:t>
            </w:r>
          </w:p>
        </w:tc>
        <w:tc>
          <w:tcPr>
            <w:tcW w:w="7740" w:type="dxa"/>
            <w:gridSpan w:val="3"/>
          </w:tcPr>
          <w:p w:rsidR="00835990" w:rsidRDefault="00835990" w:rsidP="00E53F1B">
            <w:pPr>
              <w:pStyle w:val="Ttulo4"/>
              <w:rPr>
                <w:i w:val="0"/>
                <w:sz w:val="20"/>
              </w:rPr>
            </w:pPr>
          </w:p>
        </w:tc>
      </w:tr>
      <w:tr w:rsidR="00835990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17612E" w:rsidP="0017612E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Fecha de Reunión</w:t>
            </w:r>
            <w:r w:rsidR="00835990">
              <w:rPr>
                <w:b/>
                <w:i w:val="0"/>
                <w:sz w:val="20"/>
              </w:rPr>
              <w:t>:</w:t>
            </w:r>
            <w:r w:rsidR="00835990">
              <w:rPr>
                <w:i w:val="0"/>
                <w:sz w:val="20"/>
              </w:rPr>
              <w:t xml:space="preserve"> </w:t>
            </w:r>
            <w:r w:rsidR="00835990">
              <w:rPr>
                <w:i w:val="0"/>
              </w:rPr>
              <w:t xml:space="preserve"> </w:t>
            </w:r>
          </w:p>
        </w:tc>
        <w:tc>
          <w:tcPr>
            <w:tcW w:w="3060" w:type="dxa"/>
          </w:tcPr>
          <w:p w:rsidR="00835990" w:rsidRDefault="00E53F1B" w:rsidP="00E53F1B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Día</w:t>
            </w:r>
            <w:r w:rsidR="00505A21">
              <w:rPr>
                <w:i w:val="0"/>
                <w:sz w:val="20"/>
              </w:rPr>
              <w:t>/</w:t>
            </w:r>
            <w:r>
              <w:rPr>
                <w:i w:val="0"/>
                <w:sz w:val="20"/>
              </w:rPr>
              <w:t>Mes</w:t>
            </w:r>
            <w:r w:rsidR="00EB3C49">
              <w:rPr>
                <w:i w:val="0"/>
                <w:sz w:val="20"/>
              </w:rPr>
              <w:t>/</w:t>
            </w:r>
            <w:r>
              <w:rPr>
                <w:i w:val="0"/>
                <w:sz w:val="20"/>
              </w:rPr>
              <w:t>Año</w:t>
            </w:r>
          </w:p>
        </w:tc>
        <w:tc>
          <w:tcPr>
            <w:tcW w:w="1800" w:type="dxa"/>
            <w:shd w:val="pct12" w:color="auto" w:fill="FFFFFF"/>
          </w:tcPr>
          <w:p w:rsidR="00835990" w:rsidRDefault="0017612E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U</w:t>
            </w:r>
            <w:r w:rsidR="00CF726E">
              <w:rPr>
                <w:b/>
                <w:i w:val="0"/>
                <w:sz w:val="20"/>
              </w:rPr>
              <w:t>bica</w:t>
            </w:r>
            <w:r>
              <w:rPr>
                <w:b/>
                <w:i w:val="0"/>
                <w:sz w:val="20"/>
              </w:rPr>
              <w:t>ción</w:t>
            </w:r>
            <w:r w:rsidR="00835990">
              <w:rPr>
                <w:b/>
                <w:i w:val="0"/>
                <w:sz w:val="20"/>
              </w:rPr>
              <w:t>:</w:t>
            </w:r>
          </w:p>
        </w:tc>
        <w:tc>
          <w:tcPr>
            <w:tcW w:w="2880" w:type="dxa"/>
          </w:tcPr>
          <w:p w:rsidR="00835990" w:rsidRDefault="00835990">
            <w:pPr>
              <w:pStyle w:val="Ttulo4"/>
              <w:rPr>
                <w:i w:val="0"/>
                <w:sz w:val="20"/>
              </w:rPr>
            </w:pPr>
          </w:p>
        </w:tc>
      </w:tr>
      <w:tr w:rsidR="00835990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17612E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Elaborada por</w:t>
            </w:r>
            <w:r w:rsidR="00835990">
              <w:rPr>
                <w:b/>
                <w:i w:val="0"/>
                <w:sz w:val="20"/>
              </w:rPr>
              <w:t>:</w:t>
            </w:r>
          </w:p>
        </w:tc>
        <w:tc>
          <w:tcPr>
            <w:tcW w:w="3060" w:type="dxa"/>
          </w:tcPr>
          <w:p w:rsidR="00835990" w:rsidRDefault="00835990">
            <w:pPr>
              <w:pStyle w:val="Ttulo4"/>
              <w:rPr>
                <w:i w:val="0"/>
                <w:sz w:val="20"/>
              </w:rPr>
            </w:pPr>
          </w:p>
        </w:tc>
        <w:tc>
          <w:tcPr>
            <w:tcW w:w="1800" w:type="dxa"/>
            <w:shd w:val="pct12" w:color="auto" w:fill="FFFFFF"/>
          </w:tcPr>
          <w:p w:rsidR="00835990" w:rsidRDefault="0017612E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Tiempo</w:t>
            </w:r>
            <w:r w:rsidR="00835990">
              <w:rPr>
                <w:b/>
                <w:i w:val="0"/>
                <w:sz w:val="20"/>
              </w:rPr>
              <w:t>:</w:t>
            </w:r>
          </w:p>
        </w:tc>
        <w:tc>
          <w:tcPr>
            <w:tcW w:w="2880" w:type="dxa"/>
          </w:tcPr>
          <w:p w:rsidR="00835990" w:rsidRDefault="00835990">
            <w:pPr>
              <w:pStyle w:val="Ttulo4"/>
              <w:rPr>
                <w:i w:val="0"/>
                <w:sz w:val="20"/>
              </w:rPr>
            </w:pPr>
          </w:p>
        </w:tc>
      </w:tr>
    </w:tbl>
    <w:p w:rsidR="00835990" w:rsidRDefault="00835990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</w:trPr>
        <w:tc>
          <w:tcPr>
            <w:tcW w:w="10080" w:type="dxa"/>
            <w:shd w:val="clear" w:color="auto" w:fill="333399"/>
          </w:tcPr>
          <w:p w:rsidR="00835990" w:rsidRDefault="005B7094" w:rsidP="0017612E">
            <w:pPr>
              <w:pStyle w:val="Ttulo3"/>
            </w:pPr>
            <w:r>
              <w:t>1. Propó</w:t>
            </w:r>
            <w:r w:rsidR="0017612E">
              <w:t xml:space="preserve">sito de la Reunión </w:t>
            </w:r>
          </w:p>
        </w:tc>
      </w:tr>
      <w:tr w:rsidR="00835990">
        <w:trPr>
          <w:cantSplit/>
          <w:trHeight w:val="252"/>
        </w:trPr>
        <w:tc>
          <w:tcPr>
            <w:tcW w:w="10080" w:type="dxa"/>
          </w:tcPr>
          <w:p w:rsidR="00835990" w:rsidRDefault="00835990" w:rsidP="00E53F1B">
            <w:pPr>
              <w:pStyle w:val="CovFormText"/>
              <w:rPr>
                <w:sz w:val="20"/>
              </w:rPr>
            </w:pPr>
          </w:p>
        </w:tc>
      </w:tr>
    </w:tbl>
    <w:p w:rsidR="00835990" w:rsidRDefault="00EE1467">
      <w:r>
        <w:t xml:space="preserve"> 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275"/>
        <w:gridCol w:w="2855"/>
        <w:gridCol w:w="1890"/>
      </w:tblGrid>
      <w:tr w:rsidR="00835990" w:rsidTr="00CF726E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333399"/>
          </w:tcPr>
          <w:p w:rsidR="00835990" w:rsidRDefault="00835990" w:rsidP="00CF726E">
            <w:pPr>
              <w:pStyle w:val="Ttulo3"/>
            </w:pPr>
            <w:r>
              <w:t xml:space="preserve">2. </w:t>
            </w:r>
            <w:r w:rsidR="00CF726E">
              <w:t>Asistencia a Reunión</w:t>
            </w:r>
          </w:p>
        </w:tc>
      </w:tr>
      <w:tr w:rsidR="00835990" w:rsidTr="00A00BD6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17612E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Nombre</w:t>
            </w:r>
          </w:p>
        </w:tc>
        <w:tc>
          <w:tcPr>
            <w:tcW w:w="2275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17612E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Rol </w:t>
            </w:r>
          </w:p>
        </w:tc>
        <w:tc>
          <w:tcPr>
            <w:tcW w:w="2855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A00BD6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Telé</w:t>
            </w:r>
            <w:r w:rsidR="0017612E">
              <w:rPr>
                <w:b/>
                <w:i w:val="0"/>
                <w:sz w:val="20"/>
              </w:rPr>
              <w:t>fono</w:t>
            </w:r>
          </w:p>
        </w:tc>
      </w:tr>
      <w:tr w:rsidR="00835990" w:rsidTr="00A00BD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990" w:rsidRDefault="00835990">
            <w:pPr>
              <w:pStyle w:val="CovFormText"/>
              <w:rPr>
                <w:sz w:val="20"/>
              </w:rPr>
            </w:pPr>
          </w:p>
        </w:tc>
        <w:tc>
          <w:tcPr>
            <w:tcW w:w="2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990" w:rsidRDefault="00835990">
            <w:pPr>
              <w:pStyle w:val="CovFormText"/>
              <w:rPr>
                <w:sz w:val="20"/>
              </w:rPr>
            </w:pPr>
          </w:p>
        </w:tc>
        <w:tc>
          <w:tcPr>
            <w:tcW w:w="2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990" w:rsidRPr="00A00BD6" w:rsidRDefault="00835990" w:rsidP="00E53F1B">
            <w:pPr>
              <w:keepNext/>
              <w:ind w:right="425"/>
              <w:jc w:val="center"/>
              <w:outlineLvl w:val="5"/>
              <w:rPr>
                <w:rFonts w:cs="Arial"/>
                <w:color w:val="000000"/>
              </w:rPr>
            </w:pP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35990" w:rsidRDefault="00835990">
            <w:pPr>
              <w:pStyle w:val="CovFormText"/>
              <w:rPr>
                <w:sz w:val="20"/>
              </w:rPr>
            </w:pPr>
          </w:p>
        </w:tc>
      </w:tr>
      <w:tr w:rsidR="00835990" w:rsidTr="00A00BD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990" w:rsidRDefault="00835990">
            <w:pPr>
              <w:pStyle w:val="CovFormText"/>
              <w:rPr>
                <w:sz w:val="20"/>
              </w:rPr>
            </w:pPr>
          </w:p>
        </w:tc>
        <w:tc>
          <w:tcPr>
            <w:tcW w:w="2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6D3" w:rsidRDefault="00E026D3">
            <w:pPr>
              <w:pStyle w:val="CovFormText"/>
              <w:rPr>
                <w:sz w:val="20"/>
              </w:rPr>
            </w:pPr>
          </w:p>
        </w:tc>
        <w:tc>
          <w:tcPr>
            <w:tcW w:w="2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990" w:rsidRDefault="00835990">
            <w:pPr>
              <w:pStyle w:val="CovFormText"/>
              <w:rPr>
                <w:sz w:val="20"/>
              </w:rPr>
            </w:pP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35990" w:rsidRDefault="00835990" w:rsidP="00CF726E">
            <w:pPr>
              <w:pStyle w:val="CovFormText"/>
              <w:rPr>
                <w:sz w:val="20"/>
              </w:rPr>
            </w:pPr>
          </w:p>
        </w:tc>
      </w:tr>
      <w:tr w:rsidR="00835990" w:rsidTr="00A00BD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990" w:rsidRDefault="00835990">
            <w:pPr>
              <w:pStyle w:val="CovFormText"/>
              <w:rPr>
                <w:sz w:val="20"/>
              </w:rPr>
            </w:pPr>
          </w:p>
        </w:tc>
        <w:tc>
          <w:tcPr>
            <w:tcW w:w="2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990" w:rsidRDefault="00835990">
            <w:pPr>
              <w:pStyle w:val="CovFormText"/>
              <w:rPr>
                <w:sz w:val="20"/>
              </w:rPr>
            </w:pPr>
          </w:p>
        </w:tc>
        <w:tc>
          <w:tcPr>
            <w:tcW w:w="2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990" w:rsidRDefault="00835990">
            <w:pPr>
              <w:pStyle w:val="CovFormText"/>
              <w:rPr>
                <w:sz w:val="20"/>
              </w:rPr>
            </w:pP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35990" w:rsidRDefault="00835990">
            <w:pPr>
              <w:pStyle w:val="CovFormText"/>
              <w:rPr>
                <w:sz w:val="20"/>
              </w:rPr>
            </w:pPr>
          </w:p>
        </w:tc>
      </w:tr>
    </w:tbl>
    <w:p w:rsidR="00835990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</w:trPr>
        <w:tc>
          <w:tcPr>
            <w:tcW w:w="10080" w:type="dxa"/>
            <w:shd w:val="clear" w:color="auto" w:fill="333399"/>
          </w:tcPr>
          <w:p w:rsidR="00835990" w:rsidRDefault="00835990" w:rsidP="00CF726E">
            <w:pPr>
              <w:pStyle w:val="Ttulo3"/>
            </w:pPr>
            <w:r>
              <w:t xml:space="preserve">3. </w:t>
            </w:r>
            <w:r w:rsidR="00CF726E">
              <w:t>Agenda de Reunión</w:t>
            </w:r>
          </w:p>
        </w:tc>
      </w:tr>
      <w:tr w:rsidR="00835990">
        <w:trPr>
          <w:cantSplit/>
        </w:trPr>
        <w:tc>
          <w:tcPr>
            <w:tcW w:w="10080" w:type="dxa"/>
          </w:tcPr>
          <w:p w:rsidR="00835990" w:rsidRDefault="00835990">
            <w:pPr>
              <w:pStyle w:val="CovFormText"/>
              <w:rPr>
                <w:sz w:val="20"/>
              </w:rPr>
            </w:pPr>
          </w:p>
        </w:tc>
      </w:tr>
    </w:tbl>
    <w:p w:rsidR="00835990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  <w:tblHeader/>
        </w:trPr>
        <w:tc>
          <w:tcPr>
            <w:tcW w:w="10080" w:type="dxa"/>
            <w:shd w:val="clear" w:color="auto" w:fill="333399"/>
          </w:tcPr>
          <w:p w:rsidR="00835990" w:rsidRDefault="00835990" w:rsidP="00CF726E">
            <w:pPr>
              <w:pStyle w:val="Ttulo3"/>
            </w:pPr>
            <w:r>
              <w:t xml:space="preserve">4. </w:t>
            </w:r>
            <w:r w:rsidR="00CF726E">
              <w:t>Notas de reunion, decisions, problemas</w:t>
            </w:r>
            <w:r>
              <w:rPr>
                <w:sz w:val="22"/>
              </w:rPr>
              <w:t xml:space="preserve"> </w:t>
            </w:r>
          </w:p>
        </w:tc>
      </w:tr>
      <w:tr w:rsidR="00835990">
        <w:trPr>
          <w:cantSplit/>
        </w:trPr>
        <w:tc>
          <w:tcPr>
            <w:tcW w:w="10080" w:type="dxa"/>
          </w:tcPr>
          <w:p w:rsidR="00C845B4" w:rsidRDefault="00C845B4" w:rsidP="00505A21">
            <w:pPr>
              <w:pStyle w:val="CovFormText"/>
              <w:rPr>
                <w:sz w:val="20"/>
              </w:rPr>
            </w:pPr>
          </w:p>
        </w:tc>
      </w:tr>
    </w:tbl>
    <w:p w:rsidR="00835990" w:rsidRDefault="0083599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835990" w:rsidTr="00505A21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333399"/>
          </w:tcPr>
          <w:p w:rsidR="00835990" w:rsidRDefault="00835990" w:rsidP="00CF726E">
            <w:pPr>
              <w:pStyle w:val="Ttulo3"/>
              <w:keepLines/>
            </w:pPr>
            <w:r>
              <w:t xml:space="preserve">5. </w:t>
            </w:r>
            <w:r w:rsidR="00CF726E">
              <w:rPr>
                <w:sz w:val="24"/>
              </w:rPr>
              <w:t>Elementos de Acción</w:t>
            </w:r>
            <w:r>
              <w:rPr>
                <w:sz w:val="22"/>
              </w:rPr>
              <w:t xml:space="preserve">  </w:t>
            </w:r>
          </w:p>
        </w:tc>
      </w:tr>
      <w:tr w:rsidR="00835990" w:rsidTr="00505A21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 w:rsidP="00CF726E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</w:t>
            </w:r>
            <w:r w:rsidR="00CF726E">
              <w:rPr>
                <w:b/>
                <w:sz w:val="20"/>
              </w:rPr>
              <w:t>ci</w:t>
            </w:r>
            <w:r w:rsidR="008A3A3E">
              <w:rPr>
                <w:b/>
                <w:sz w:val="20"/>
              </w:rPr>
              <w:t>ó</w:t>
            </w:r>
            <w:r w:rsidR="00CF726E">
              <w:rPr>
                <w:b/>
                <w:sz w:val="20"/>
              </w:rPr>
              <w:t>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 w:rsidP="00CF726E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 w:rsidR="00CF726E">
              <w:rPr>
                <w:b/>
                <w:sz w:val="20"/>
              </w:rPr>
              <w:t>signado a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CF726E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Fecha de Entrega</w:t>
            </w:r>
          </w:p>
        </w:tc>
      </w:tr>
      <w:tr w:rsidR="00E53F1B" w:rsidTr="00505A21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3F1B" w:rsidRDefault="00E53F1B" w:rsidP="00E53F1B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3F1B" w:rsidRDefault="00E53F1B" w:rsidP="00E53F1B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53F1B" w:rsidRDefault="00E53F1B" w:rsidP="00E53F1B">
            <w:r w:rsidRPr="00A32A2D">
              <w:rPr>
                <w:i/>
                <w:sz w:val="20"/>
              </w:rPr>
              <w:t>Día</w:t>
            </w:r>
            <w:r w:rsidRPr="00A32A2D">
              <w:rPr>
                <w:sz w:val="20"/>
              </w:rPr>
              <w:t>/</w:t>
            </w:r>
            <w:r w:rsidRPr="00A32A2D">
              <w:rPr>
                <w:i/>
                <w:sz w:val="20"/>
              </w:rPr>
              <w:t>Mes</w:t>
            </w:r>
            <w:r w:rsidRPr="00A32A2D">
              <w:rPr>
                <w:sz w:val="20"/>
              </w:rPr>
              <w:t>/</w:t>
            </w:r>
            <w:r w:rsidRPr="00A32A2D">
              <w:rPr>
                <w:i/>
                <w:sz w:val="20"/>
              </w:rPr>
              <w:t>Año</w:t>
            </w:r>
          </w:p>
        </w:tc>
      </w:tr>
      <w:tr w:rsidR="00E53F1B" w:rsidTr="00505A21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3F1B" w:rsidRDefault="00E53F1B" w:rsidP="00E53F1B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3F1B" w:rsidRDefault="00E53F1B" w:rsidP="00E53F1B"/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53F1B" w:rsidRDefault="00E53F1B" w:rsidP="00E53F1B">
            <w:r w:rsidRPr="00A32A2D">
              <w:rPr>
                <w:i/>
                <w:sz w:val="20"/>
              </w:rPr>
              <w:t>Día</w:t>
            </w:r>
            <w:r w:rsidRPr="00A32A2D">
              <w:rPr>
                <w:sz w:val="20"/>
              </w:rPr>
              <w:t>/</w:t>
            </w:r>
            <w:r w:rsidRPr="00A32A2D">
              <w:rPr>
                <w:i/>
                <w:sz w:val="20"/>
              </w:rPr>
              <w:t>Mes</w:t>
            </w:r>
            <w:r w:rsidRPr="00A32A2D">
              <w:rPr>
                <w:sz w:val="20"/>
              </w:rPr>
              <w:t>/</w:t>
            </w:r>
            <w:r w:rsidRPr="00A32A2D">
              <w:rPr>
                <w:i/>
                <w:sz w:val="20"/>
              </w:rPr>
              <w:t>Año</w:t>
            </w:r>
          </w:p>
        </w:tc>
      </w:tr>
      <w:tr w:rsidR="00E53F1B" w:rsidTr="00505A21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3F1B" w:rsidRDefault="00E53F1B" w:rsidP="00E53F1B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3F1B" w:rsidRDefault="00E53F1B" w:rsidP="00E53F1B"/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53F1B" w:rsidRDefault="00E53F1B" w:rsidP="00E53F1B">
            <w:r w:rsidRPr="00A32A2D">
              <w:rPr>
                <w:i/>
                <w:sz w:val="20"/>
              </w:rPr>
              <w:t>Día</w:t>
            </w:r>
            <w:r w:rsidRPr="00A32A2D">
              <w:rPr>
                <w:sz w:val="20"/>
              </w:rPr>
              <w:t>/</w:t>
            </w:r>
            <w:r w:rsidRPr="00A32A2D">
              <w:rPr>
                <w:i/>
                <w:sz w:val="20"/>
              </w:rPr>
              <w:t>Mes</w:t>
            </w:r>
            <w:r w:rsidRPr="00A32A2D">
              <w:rPr>
                <w:sz w:val="20"/>
              </w:rPr>
              <w:t>/</w:t>
            </w:r>
            <w:r w:rsidRPr="00A32A2D">
              <w:rPr>
                <w:i/>
                <w:sz w:val="20"/>
              </w:rPr>
              <w:t>Año</w:t>
            </w:r>
          </w:p>
        </w:tc>
      </w:tr>
      <w:tr w:rsidR="00E53F1B" w:rsidTr="00505A21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3F1B" w:rsidRDefault="00E53F1B" w:rsidP="00E53F1B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3F1B" w:rsidRDefault="00E53F1B" w:rsidP="00E53F1B"/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53F1B" w:rsidRDefault="00E53F1B" w:rsidP="00E53F1B">
            <w:r w:rsidRPr="00A32A2D">
              <w:rPr>
                <w:i/>
                <w:sz w:val="20"/>
              </w:rPr>
              <w:t>Día</w:t>
            </w:r>
            <w:r w:rsidRPr="00A32A2D">
              <w:rPr>
                <w:sz w:val="20"/>
              </w:rPr>
              <w:t>/</w:t>
            </w:r>
            <w:r w:rsidRPr="00A32A2D">
              <w:rPr>
                <w:i/>
                <w:sz w:val="20"/>
              </w:rPr>
              <w:t>Mes</w:t>
            </w:r>
            <w:r w:rsidRPr="00A32A2D">
              <w:rPr>
                <w:sz w:val="20"/>
              </w:rPr>
              <w:t>/</w:t>
            </w:r>
            <w:r w:rsidRPr="00A32A2D">
              <w:rPr>
                <w:i/>
                <w:sz w:val="20"/>
              </w:rPr>
              <w:t>Año</w:t>
            </w:r>
          </w:p>
        </w:tc>
      </w:tr>
    </w:tbl>
    <w:p w:rsidR="00835990" w:rsidRDefault="00835990">
      <w:pPr>
        <w:rPr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654"/>
        <w:gridCol w:w="1046"/>
        <w:gridCol w:w="1530"/>
        <w:gridCol w:w="1260"/>
        <w:gridCol w:w="2610"/>
      </w:tblGrid>
      <w:tr w:rsidR="00835990" w:rsidTr="00CF726E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</w:tcPr>
          <w:p w:rsidR="00835990" w:rsidRDefault="00835990" w:rsidP="00CF726E">
            <w:pPr>
              <w:pStyle w:val="Ttulo3"/>
              <w:keepLines/>
            </w:pPr>
            <w:r>
              <w:lastRenderedPageBreak/>
              <w:t xml:space="preserve">6. </w:t>
            </w:r>
            <w:r w:rsidR="00CF726E">
              <w:t>Proxima Reunión</w:t>
            </w:r>
          </w:p>
        </w:tc>
      </w:tr>
      <w:tr w:rsidR="00835990" w:rsidTr="00CF726E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A3A3E" w:rsidRDefault="00CF726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b/>
                <w:sz w:val="20"/>
              </w:rPr>
              <w:t>Fecha</w:t>
            </w:r>
            <w:r w:rsidR="00835990">
              <w:rPr>
                <w:b/>
                <w:sz w:val="20"/>
              </w:rPr>
              <w:t xml:space="preserve">:  </w:t>
            </w:r>
          </w:p>
          <w:p w:rsidR="00835990" w:rsidRDefault="008A3A3E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sz w:val="20"/>
              </w:rPr>
              <w:t>(DD/MM</w:t>
            </w:r>
            <w:r w:rsidR="00835990">
              <w:rPr>
                <w:sz w:val="20"/>
              </w:rPr>
              <w:t>/YYYY)</w:t>
            </w:r>
          </w:p>
        </w:tc>
        <w:tc>
          <w:tcPr>
            <w:tcW w:w="1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E53F1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i/>
                <w:sz w:val="20"/>
              </w:rPr>
              <w:t>[Día</w:t>
            </w:r>
            <w:r>
              <w:rPr>
                <w:sz w:val="20"/>
              </w:rPr>
              <w:t>/</w:t>
            </w:r>
            <w:r>
              <w:rPr>
                <w:i/>
                <w:sz w:val="20"/>
              </w:rPr>
              <w:t>Mes</w:t>
            </w:r>
            <w:r>
              <w:rPr>
                <w:sz w:val="20"/>
              </w:rPr>
              <w:t>/</w:t>
            </w:r>
            <w:r>
              <w:rPr>
                <w:i/>
                <w:sz w:val="20"/>
              </w:rPr>
              <w:t>Año]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CF726E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Ti</w:t>
            </w:r>
            <w:r w:rsidR="00835990">
              <w:rPr>
                <w:b/>
                <w:sz w:val="20"/>
              </w:rPr>
              <w:t>e</w:t>
            </w:r>
            <w:r>
              <w:rPr>
                <w:b/>
                <w:sz w:val="20"/>
              </w:rPr>
              <w:t>mpo</w:t>
            </w:r>
            <w:r w:rsidR="00835990">
              <w:rPr>
                <w:b/>
                <w:sz w:val="20"/>
              </w:rPr>
              <w:t xml:space="preserve">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835990" w:rsidP="00E53F1B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CF726E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Ubicación</w:t>
            </w:r>
            <w:r w:rsidR="00835990">
              <w:rPr>
                <w:b/>
                <w:sz w:val="20"/>
              </w:rPr>
              <w:t xml:space="preserve">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835990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835990" w:rsidTr="00CF726E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Encabezado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5990" w:rsidRDefault="00E53F1B">
            <w:pPr>
              <w:pStyle w:val="Encabezado"/>
              <w:keepNext/>
              <w:keepLines/>
              <w:spacing w:before="60" w:after="6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[No_reunión]</w:t>
            </w:r>
          </w:p>
        </w:tc>
      </w:tr>
    </w:tbl>
    <w:p w:rsidR="00835990" w:rsidRDefault="00835990">
      <w:pPr>
        <w:pStyle w:val="Piedepgina"/>
        <w:tabs>
          <w:tab w:val="clear" w:pos="4320"/>
          <w:tab w:val="clear" w:pos="8640"/>
        </w:tabs>
      </w:pPr>
    </w:p>
    <w:sectPr w:rsidR="00835990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6CD" w:rsidRDefault="007256CD">
      <w:r>
        <w:separator/>
      </w:r>
    </w:p>
  </w:endnote>
  <w:endnote w:type="continuationSeparator" w:id="0">
    <w:p w:rsidR="007256CD" w:rsidRDefault="00725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A05FCF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A05FCF" w:rsidRDefault="00D35CAF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Fuente de la plantilla</w:t>
          </w:r>
          <w:r w:rsidR="00A05FCF">
            <w:rPr>
              <w:color w:val="808080"/>
              <w:sz w:val="18"/>
            </w:rPr>
            <w:t>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A05FCF" w:rsidRDefault="00D35CAF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Página </w:t>
          </w:r>
          <w:r w:rsidR="00A05FCF">
            <w:rPr>
              <w:i/>
              <w:sz w:val="18"/>
            </w:rPr>
            <w:t xml:space="preserve"> </w:t>
          </w:r>
          <w:r w:rsidR="00A05FCF">
            <w:rPr>
              <w:i/>
              <w:sz w:val="18"/>
            </w:rPr>
            <w:fldChar w:fldCharType="begin"/>
          </w:r>
          <w:r w:rsidR="00A05FCF">
            <w:rPr>
              <w:i/>
              <w:sz w:val="18"/>
            </w:rPr>
            <w:instrText xml:space="preserve"> PAGE </w:instrText>
          </w:r>
          <w:r w:rsidR="00A05FCF">
            <w:rPr>
              <w:i/>
              <w:sz w:val="18"/>
            </w:rPr>
            <w:fldChar w:fldCharType="separate"/>
          </w:r>
          <w:r w:rsidR="001C6C0B">
            <w:rPr>
              <w:i/>
              <w:noProof/>
              <w:sz w:val="18"/>
            </w:rPr>
            <w:t>2</w:t>
          </w:r>
          <w:r w:rsidR="00A05FCF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de</w:t>
          </w:r>
          <w:r w:rsidR="00A05FCF">
            <w:rPr>
              <w:i/>
              <w:sz w:val="18"/>
            </w:rPr>
            <w:t xml:space="preserve"> </w:t>
          </w:r>
          <w:r w:rsidR="00A05FCF">
            <w:rPr>
              <w:i/>
              <w:sz w:val="18"/>
            </w:rPr>
            <w:fldChar w:fldCharType="begin"/>
          </w:r>
          <w:r w:rsidR="00A05FCF">
            <w:rPr>
              <w:i/>
              <w:sz w:val="18"/>
            </w:rPr>
            <w:instrText xml:space="preserve"> NUMPAGES </w:instrText>
          </w:r>
          <w:r w:rsidR="00A05FCF">
            <w:rPr>
              <w:i/>
              <w:sz w:val="18"/>
            </w:rPr>
            <w:fldChar w:fldCharType="separate"/>
          </w:r>
          <w:r w:rsidR="001C6C0B">
            <w:rPr>
              <w:i/>
              <w:noProof/>
              <w:sz w:val="18"/>
            </w:rPr>
            <w:t>4</w:t>
          </w:r>
          <w:r w:rsidR="00A05FCF">
            <w:rPr>
              <w:i/>
              <w:sz w:val="18"/>
            </w:rPr>
            <w:fldChar w:fldCharType="end"/>
          </w:r>
          <w:r w:rsidR="00A05FCF">
            <w:rPr>
              <w:i/>
              <w:sz w:val="18"/>
            </w:rPr>
            <w:t xml:space="preserve"> </w:t>
          </w:r>
        </w:p>
      </w:tc>
    </w:tr>
  </w:tbl>
  <w:p w:rsidR="00A05FCF" w:rsidRDefault="00A05F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6CD" w:rsidRDefault="007256CD">
      <w:r>
        <w:separator/>
      </w:r>
    </w:p>
  </w:footnote>
  <w:footnote w:type="continuationSeparator" w:id="0">
    <w:p w:rsidR="007256CD" w:rsidRDefault="007256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2686"/>
      <w:gridCol w:w="5958"/>
    </w:tblGrid>
    <w:tr w:rsidR="00A05FCF" w:rsidTr="00E53F1B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A05FCF" w:rsidRDefault="00E53F1B">
          <w:pPr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t>[logo]</w:t>
          </w:r>
        </w:p>
      </w:tc>
      <w:tc>
        <w:tcPr>
          <w:tcW w:w="2686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A05FCF" w:rsidRDefault="00E53F1B" w:rsidP="00E53F1B">
          <w:pPr>
            <w:rPr>
              <w:rFonts w:ascii="Arial Black" w:hAnsi="Arial Black"/>
            </w:rPr>
          </w:pPr>
          <w:r>
            <w:rPr>
              <w:rFonts w:ascii="Arial Black" w:hAnsi="Arial Black"/>
            </w:rPr>
            <w:t>[Nombre_empresa]</w:t>
          </w:r>
        </w:p>
      </w:tc>
      <w:tc>
        <w:tcPr>
          <w:tcW w:w="5958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A05FCF" w:rsidRDefault="00D35CAF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Acta de Reunión</w:t>
          </w:r>
        </w:p>
        <w:p w:rsidR="00A05FCF" w:rsidRDefault="00E53F1B" w:rsidP="00E53F1B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[], [Fecha]</w:t>
          </w:r>
        </w:p>
      </w:tc>
    </w:tr>
  </w:tbl>
  <w:p w:rsidR="00A05FCF" w:rsidRDefault="00A05FCF"/>
  <w:p w:rsidR="00A05FCF" w:rsidRDefault="00A05FC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B38"/>
    <w:rsid w:val="00026BE7"/>
    <w:rsid w:val="0017612E"/>
    <w:rsid w:val="001C6C0B"/>
    <w:rsid w:val="001C7664"/>
    <w:rsid w:val="00206D4D"/>
    <w:rsid w:val="00305848"/>
    <w:rsid w:val="003950EA"/>
    <w:rsid w:val="0040612F"/>
    <w:rsid w:val="004A71BA"/>
    <w:rsid w:val="00505A21"/>
    <w:rsid w:val="00552BC4"/>
    <w:rsid w:val="005741FB"/>
    <w:rsid w:val="00596C45"/>
    <w:rsid w:val="005B7094"/>
    <w:rsid w:val="00652B29"/>
    <w:rsid w:val="006F3B38"/>
    <w:rsid w:val="007256CD"/>
    <w:rsid w:val="007917C9"/>
    <w:rsid w:val="00826F47"/>
    <w:rsid w:val="00835990"/>
    <w:rsid w:val="00896FB6"/>
    <w:rsid w:val="008A3A3E"/>
    <w:rsid w:val="00912D76"/>
    <w:rsid w:val="009C6178"/>
    <w:rsid w:val="00A00BD6"/>
    <w:rsid w:val="00A05FCF"/>
    <w:rsid w:val="00A74312"/>
    <w:rsid w:val="00B07A0D"/>
    <w:rsid w:val="00B1277A"/>
    <w:rsid w:val="00B4029F"/>
    <w:rsid w:val="00C01526"/>
    <w:rsid w:val="00C473F8"/>
    <w:rsid w:val="00C845B4"/>
    <w:rsid w:val="00CF726E"/>
    <w:rsid w:val="00D35CAF"/>
    <w:rsid w:val="00D36074"/>
    <w:rsid w:val="00DB2DA6"/>
    <w:rsid w:val="00E026D3"/>
    <w:rsid w:val="00E53F1B"/>
    <w:rsid w:val="00EB3C49"/>
    <w:rsid w:val="00ED48B5"/>
    <w:rsid w:val="00EE1467"/>
    <w:rsid w:val="00F03AE0"/>
    <w:rsid w:val="00F94671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3324713-EDEF-4671-94A3-C9635858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notapie">
    <w:name w:val="footnote text"/>
    <w:basedOn w:val="Normal"/>
    <w:semiHidden/>
    <w:rPr>
      <w:sz w:val="18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uiPriority w:val="99"/>
    <w:unhideWhenUsed/>
    <w:rsid w:val="00A00BD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212</TotalTime>
  <Pages>4</Pages>
  <Words>169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Meeting Minutes Template</vt:lpstr>
      <vt:lpstr>Project Meeting Minutes Template</vt:lpstr>
    </vt:vector>
  </TitlesOfParts>
  <Company>CVR/IT Consulting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Copyright 2005 CVR/IT Consulting LLC._x000d_
All Rights Reserved.  No portion of this document may be reproduced or distributed without a valid license from the author.  For information on licensing see www.cvr-it.com or contact info@cvr-it.com</dc:description>
  <cp:lastModifiedBy>Windows User</cp:lastModifiedBy>
  <cp:revision>14</cp:revision>
  <cp:lastPrinted>2002-09-23T16:13:00Z</cp:lastPrinted>
  <dcterms:created xsi:type="dcterms:W3CDTF">2017-02-11T05:38:00Z</dcterms:created>
  <dcterms:modified xsi:type="dcterms:W3CDTF">2017-08-02T16:04:00Z</dcterms:modified>
  <cp:category/>
</cp:coreProperties>
</file>