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D1E" w:rsidRDefault="00A43D1E" w:rsidP="00A43D1E">
      <w:pPr>
        <w:jc w:val="center"/>
        <w:rPr>
          <w:rFonts w:cs="Arial"/>
          <w:b/>
          <w:sz w:val="32"/>
        </w:rPr>
      </w:pPr>
      <w:r w:rsidRPr="00D101E3">
        <w:rPr>
          <w:rFonts w:cs="Arial"/>
          <w:b/>
          <w:sz w:val="32"/>
        </w:rPr>
        <w:t>Identificación</w:t>
      </w:r>
    </w:p>
    <w:p w:rsidR="00A43D1E" w:rsidRPr="00D101E3" w:rsidRDefault="00A43D1E" w:rsidP="00A43D1E">
      <w:pPr>
        <w:jc w:val="center"/>
        <w:rPr>
          <w:rFonts w:cs="Arial"/>
          <w:b/>
          <w:sz w:val="32"/>
        </w:rPr>
      </w:pPr>
    </w:p>
    <w:p w:rsidR="00A43D1E" w:rsidRPr="00D101E3" w:rsidRDefault="00A43D1E" w:rsidP="00A43D1E">
      <w:pPr>
        <w:jc w:val="center"/>
        <w:rPr>
          <w:rFonts w:cs="Arial"/>
        </w:rPr>
      </w:pPr>
    </w:p>
    <w:p w:rsidR="00A43D1E" w:rsidRDefault="00A43D1E" w:rsidP="00A43D1E">
      <w:pPr>
        <w:rPr>
          <w:rFonts w:cs="Arial"/>
        </w:rPr>
      </w:pPr>
    </w:p>
    <w:p w:rsidR="00A43D1E" w:rsidRDefault="00A43D1E" w:rsidP="00A43D1E">
      <w:pPr>
        <w:rPr>
          <w:rFonts w:cs="Arial"/>
        </w:rPr>
      </w:pPr>
    </w:p>
    <w:p w:rsidR="00A43D1E" w:rsidRPr="00D101E3" w:rsidRDefault="00A43D1E" w:rsidP="00A43D1E">
      <w:pPr>
        <w:rPr>
          <w:rFonts w:cs="Arial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43D1E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43D1E" w:rsidRPr="00D101E3" w:rsidRDefault="00A43D1E" w:rsidP="00F37B5D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101E3">
              <w:rPr>
                <w:rFonts w:cs="Arial"/>
                <w:b/>
                <w:bCs/>
                <w:sz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3D1E" w:rsidRPr="00D101E3" w:rsidRDefault="00A43D1E" w:rsidP="00F37B5D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</w:tr>
      <w:tr w:rsidR="00A43D1E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43D1E" w:rsidRPr="00D101E3" w:rsidRDefault="00A43D1E" w:rsidP="00F37B5D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101E3">
              <w:rPr>
                <w:rFonts w:cs="Arial"/>
                <w:b/>
                <w:bCs/>
                <w:sz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3D1E" w:rsidRPr="00A10D14" w:rsidRDefault="00A43D1E" w:rsidP="00F37B5D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Mejora de Procesos </w:t>
            </w:r>
          </w:p>
        </w:tc>
      </w:tr>
      <w:tr w:rsidR="00A43D1E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43D1E" w:rsidRPr="00D101E3" w:rsidRDefault="00A43D1E" w:rsidP="00F37B5D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101E3">
              <w:rPr>
                <w:rFonts w:cs="Arial"/>
                <w:b/>
                <w:bCs/>
                <w:sz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3D1E" w:rsidRPr="00D101E3" w:rsidRDefault="00A43D1E" w:rsidP="00F37B5D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[20/05/2017</w:t>
            </w:r>
            <w:r w:rsidRPr="00D101E3">
              <w:rPr>
                <w:rFonts w:cs="Arial"/>
                <w:sz w:val="20"/>
              </w:rPr>
              <w:t>]</w:t>
            </w:r>
          </w:p>
        </w:tc>
      </w:tr>
      <w:tr w:rsidR="00A43D1E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43D1E" w:rsidRPr="00D101E3" w:rsidRDefault="00A43D1E" w:rsidP="00F37B5D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101E3">
              <w:rPr>
                <w:rFonts w:cs="Arial"/>
                <w:b/>
                <w:bCs/>
                <w:sz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3D1E" w:rsidRPr="00D101E3" w:rsidRDefault="00A43D1E" w:rsidP="00F37B5D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[Santos Bautista Hernández]</w:t>
            </w:r>
          </w:p>
        </w:tc>
      </w:tr>
      <w:tr w:rsidR="00A43D1E" w:rsidRPr="00D101E3" w:rsidTr="00F37B5D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43D1E" w:rsidRPr="00D101E3" w:rsidRDefault="00A43D1E" w:rsidP="00F37B5D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101E3">
              <w:rPr>
                <w:rFonts w:cs="Arial"/>
                <w:b/>
                <w:bCs/>
                <w:sz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3D1E" w:rsidRPr="00A10D14" w:rsidRDefault="00A43D1E" w:rsidP="00F37B5D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$</w:t>
            </w:r>
            <w:r w:rsidRPr="00A10D14">
              <w:rPr>
                <w:rFonts w:cs="Arial"/>
                <w:sz w:val="20"/>
              </w:rPr>
              <w:t>Areas de proceso - Nivel 2/0</w:t>
            </w:r>
            <w:r>
              <w:rPr>
                <w:rFonts w:cs="Arial"/>
                <w:sz w:val="20"/>
              </w:rPr>
              <w:t>4</w:t>
            </w:r>
            <w:r w:rsidRPr="00A10D14">
              <w:rPr>
                <w:rFonts w:cs="Arial"/>
                <w:sz w:val="20"/>
              </w:rPr>
              <w:t xml:space="preserve"> - </w:t>
            </w:r>
            <w:r>
              <w:rPr>
                <w:rFonts w:cs="Arial"/>
                <w:sz w:val="20"/>
              </w:rPr>
              <w:t>PP/Documentos y plantillas</w:t>
            </w:r>
          </w:p>
        </w:tc>
      </w:tr>
      <w:tr w:rsidR="00A43D1E" w:rsidRPr="00D101E3" w:rsidTr="00F37B5D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43D1E" w:rsidRPr="00D101E3" w:rsidRDefault="00A43D1E" w:rsidP="00F37B5D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101E3">
              <w:rPr>
                <w:rFonts w:cs="Arial"/>
                <w:b/>
                <w:bCs/>
                <w:sz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3D1E" w:rsidRPr="00D101E3" w:rsidRDefault="00A43D1E" w:rsidP="00F37B5D">
            <w:pPr>
              <w:jc w:val="center"/>
              <w:rPr>
                <w:rFonts w:cs="Arial"/>
                <w:sz w:val="20"/>
              </w:rPr>
            </w:pPr>
          </w:p>
        </w:tc>
      </w:tr>
      <w:tr w:rsidR="00A43D1E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3D1E" w:rsidRPr="00D101E3" w:rsidRDefault="00A43D1E" w:rsidP="00F37B5D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3D1E" w:rsidRPr="00D101E3" w:rsidRDefault="00A43D1E" w:rsidP="00F37B5D">
            <w:pPr>
              <w:jc w:val="center"/>
              <w:rPr>
                <w:rFonts w:cs="Arial"/>
                <w:sz w:val="20"/>
              </w:rPr>
            </w:pPr>
          </w:p>
        </w:tc>
      </w:tr>
      <w:tr w:rsidR="00A43D1E" w:rsidRPr="00D101E3" w:rsidTr="00F37B5D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43D1E" w:rsidRPr="00D101E3" w:rsidRDefault="00A43D1E" w:rsidP="00F37B5D">
            <w:pPr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D101E3">
              <w:rPr>
                <w:rFonts w:cs="Arial"/>
                <w:b/>
                <w:bCs/>
                <w:color w:val="FFFFFF"/>
                <w:sz w:val="20"/>
              </w:rPr>
              <w:t>Autorizaciones</w:t>
            </w:r>
          </w:p>
        </w:tc>
      </w:tr>
      <w:tr w:rsidR="00A43D1E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43D1E" w:rsidRPr="00D101E3" w:rsidRDefault="00A43D1E" w:rsidP="00F37B5D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101E3">
              <w:rPr>
                <w:rFonts w:cs="Arial"/>
                <w:b/>
                <w:bCs/>
                <w:sz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43D1E" w:rsidRPr="00D101E3" w:rsidRDefault="00A43D1E" w:rsidP="00F37B5D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101E3">
              <w:rPr>
                <w:rFonts w:cs="Arial"/>
                <w:b/>
                <w:bCs/>
                <w:sz w:val="20"/>
              </w:rPr>
              <w:t>Fecha Autorización</w:t>
            </w:r>
          </w:p>
        </w:tc>
      </w:tr>
      <w:tr w:rsidR="00A43D1E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3D1E" w:rsidRPr="00D101E3" w:rsidRDefault="00A43D1E" w:rsidP="00F37B5D">
            <w:pPr>
              <w:jc w:val="center"/>
              <w:rPr>
                <w:rFonts w:cs="Arial"/>
                <w:sz w:val="20"/>
              </w:rPr>
            </w:pPr>
            <w:r w:rsidRPr="00D101E3">
              <w:rPr>
                <w:rFonts w:cs="Arial"/>
                <w:sz w:val="20"/>
              </w:rPr>
              <w:t> </w:t>
            </w:r>
            <w:r>
              <w:rPr>
                <w:rFonts w:cs="Arial"/>
                <w:sz w:val="20"/>
              </w:rPr>
              <w:t>SBH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3D1E" w:rsidRPr="00D101E3" w:rsidRDefault="00A43D1E" w:rsidP="00F37B5D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09/05/2017</w:t>
            </w:r>
            <w:r w:rsidRPr="00D101E3">
              <w:rPr>
                <w:rFonts w:cs="Arial"/>
                <w:sz w:val="20"/>
              </w:rPr>
              <w:t> </w:t>
            </w:r>
          </w:p>
        </w:tc>
      </w:tr>
      <w:tr w:rsidR="00A43D1E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3D1E" w:rsidRPr="00D101E3" w:rsidRDefault="00A43D1E" w:rsidP="00F37B5D">
            <w:pPr>
              <w:jc w:val="center"/>
              <w:rPr>
                <w:rFonts w:cs="Arial"/>
                <w:sz w:val="20"/>
              </w:rPr>
            </w:pPr>
            <w:r w:rsidRPr="00D101E3">
              <w:rPr>
                <w:rFonts w:cs="Arial"/>
                <w:sz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3D1E" w:rsidRPr="00D101E3" w:rsidRDefault="00A43D1E" w:rsidP="00F37B5D">
            <w:pPr>
              <w:jc w:val="center"/>
              <w:rPr>
                <w:rFonts w:cs="Arial"/>
                <w:sz w:val="20"/>
              </w:rPr>
            </w:pPr>
            <w:r w:rsidRPr="00D101E3">
              <w:rPr>
                <w:rFonts w:cs="Arial"/>
                <w:sz w:val="20"/>
              </w:rPr>
              <w:t> </w:t>
            </w:r>
          </w:p>
        </w:tc>
      </w:tr>
      <w:tr w:rsidR="00A43D1E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3D1E" w:rsidRPr="00D101E3" w:rsidRDefault="00A43D1E" w:rsidP="00F37B5D">
            <w:pPr>
              <w:jc w:val="center"/>
              <w:rPr>
                <w:rFonts w:cs="Arial"/>
                <w:sz w:val="20"/>
              </w:rPr>
            </w:pPr>
            <w:r w:rsidRPr="00D101E3">
              <w:rPr>
                <w:rFonts w:cs="Arial"/>
                <w:sz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3D1E" w:rsidRPr="00D101E3" w:rsidRDefault="00A43D1E" w:rsidP="00F37B5D">
            <w:pPr>
              <w:jc w:val="center"/>
              <w:rPr>
                <w:rFonts w:cs="Arial"/>
                <w:sz w:val="20"/>
              </w:rPr>
            </w:pPr>
            <w:r w:rsidRPr="00D101E3">
              <w:rPr>
                <w:rFonts w:cs="Arial"/>
                <w:sz w:val="20"/>
              </w:rPr>
              <w:t> </w:t>
            </w:r>
          </w:p>
        </w:tc>
      </w:tr>
      <w:tr w:rsidR="00A43D1E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3D1E" w:rsidRPr="00D101E3" w:rsidRDefault="00A43D1E" w:rsidP="00F37B5D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3D1E" w:rsidRPr="00D101E3" w:rsidRDefault="00A43D1E" w:rsidP="00F37B5D">
            <w:pPr>
              <w:jc w:val="center"/>
              <w:rPr>
                <w:rFonts w:cs="Arial"/>
                <w:sz w:val="20"/>
              </w:rPr>
            </w:pPr>
          </w:p>
        </w:tc>
      </w:tr>
      <w:tr w:rsidR="00A43D1E" w:rsidRPr="00D101E3" w:rsidTr="00F37B5D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43D1E" w:rsidRPr="00D101E3" w:rsidRDefault="00A43D1E" w:rsidP="00F37B5D">
            <w:pPr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D101E3">
              <w:rPr>
                <w:rFonts w:cs="Arial"/>
                <w:b/>
                <w:bCs/>
                <w:color w:val="FFFFFF"/>
                <w:sz w:val="20"/>
              </w:rPr>
              <w:t>Distribución</w:t>
            </w:r>
          </w:p>
        </w:tc>
      </w:tr>
      <w:tr w:rsidR="00A43D1E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43D1E" w:rsidRPr="00D101E3" w:rsidRDefault="00A43D1E" w:rsidP="00F37B5D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101E3">
              <w:rPr>
                <w:rFonts w:cs="Arial"/>
                <w:b/>
                <w:bCs/>
                <w:sz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43D1E" w:rsidRPr="00D101E3" w:rsidRDefault="00A43D1E" w:rsidP="00F37B5D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101E3">
              <w:rPr>
                <w:rFonts w:cs="Arial"/>
                <w:b/>
                <w:bCs/>
                <w:sz w:val="20"/>
              </w:rPr>
              <w:t>Fecha Recepción</w:t>
            </w:r>
          </w:p>
        </w:tc>
      </w:tr>
      <w:tr w:rsidR="009234BD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34BD" w:rsidRPr="00D101E3" w:rsidRDefault="009234BD" w:rsidP="00F1256A">
            <w:pPr>
              <w:jc w:val="center"/>
              <w:rPr>
                <w:rFonts w:cs="Arial"/>
                <w:sz w:val="20"/>
              </w:rPr>
            </w:pPr>
            <w:r w:rsidRPr="00D101E3">
              <w:rPr>
                <w:rFonts w:cs="Arial"/>
                <w:sz w:val="20"/>
              </w:rPr>
              <w:t> </w:t>
            </w:r>
            <w:r w:rsidR="00F1256A">
              <w:rPr>
                <w:rFonts w:cs="Arial"/>
                <w:sz w:val="20"/>
              </w:rPr>
              <w:t>Leticia Velarde Araujo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34BD" w:rsidRPr="00D101E3" w:rsidRDefault="009234BD" w:rsidP="009234BD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09/05/2017</w:t>
            </w:r>
            <w:r w:rsidRPr="00D101E3">
              <w:rPr>
                <w:rFonts w:cs="Arial"/>
                <w:sz w:val="20"/>
              </w:rPr>
              <w:t> </w:t>
            </w:r>
          </w:p>
        </w:tc>
      </w:tr>
      <w:tr w:rsidR="00A43D1E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3D1E" w:rsidRPr="00D101E3" w:rsidRDefault="00F1256A" w:rsidP="00F37B5D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Luis </w:t>
            </w:r>
            <w:r w:rsidR="00FA08CF">
              <w:rPr>
                <w:rFonts w:cs="Arial"/>
                <w:sz w:val="20"/>
              </w:rPr>
              <w:t>Enrique Segundo V</w:t>
            </w:r>
            <w:r>
              <w:rPr>
                <w:rFonts w:cs="Arial"/>
                <w:sz w:val="20"/>
              </w:rPr>
              <w:t>a</w:t>
            </w:r>
            <w:r w:rsidR="00FA08CF">
              <w:rPr>
                <w:rFonts w:cs="Arial"/>
                <w:sz w:val="20"/>
              </w:rPr>
              <w:t>r</w:t>
            </w:r>
            <w:bookmarkStart w:id="0" w:name="_GoBack"/>
            <w:bookmarkEnd w:id="0"/>
            <w:r>
              <w:rPr>
                <w:rFonts w:cs="Arial"/>
                <w:sz w:val="20"/>
              </w:rPr>
              <w:t>gas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3D1E" w:rsidRPr="00D101E3" w:rsidRDefault="00F1256A" w:rsidP="00F37B5D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09/05/2017</w:t>
            </w:r>
          </w:p>
        </w:tc>
      </w:tr>
      <w:tr w:rsidR="00A43D1E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3D1E" w:rsidRPr="00D101E3" w:rsidRDefault="00A43D1E" w:rsidP="00F37B5D">
            <w:pPr>
              <w:jc w:val="center"/>
              <w:rPr>
                <w:rFonts w:cs="Arial"/>
                <w:sz w:val="20"/>
              </w:rPr>
            </w:pPr>
            <w:r w:rsidRPr="00D101E3">
              <w:rPr>
                <w:rFonts w:cs="Arial"/>
                <w:sz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3D1E" w:rsidRPr="00D101E3" w:rsidRDefault="00A43D1E" w:rsidP="00F37B5D">
            <w:pPr>
              <w:jc w:val="center"/>
              <w:rPr>
                <w:rFonts w:cs="Arial"/>
                <w:sz w:val="20"/>
              </w:rPr>
            </w:pPr>
            <w:r w:rsidRPr="00D101E3">
              <w:rPr>
                <w:rFonts w:cs="Arial"/>
                <w:sz w:val="20"/>
              </w:rPr>
              <w:t> </w:t>
            </w:r>
          </w:p>
        </w:tc>
      </w:tr>
    </w:tbl>
    <w:p w:rsidR="00A43D1E" w:rsidRDefault="00A43D1E" w:rsidP="00A43D1E">
      <w:pPr>
        <w:rPr>
          <w:rFonts w:cs="Arial"/>
          <w:b/>
          <w:sz w:val="32"/>
        </w:rPr>
      </w:pPr>
    </w:p>
    <w:p w:rsidR="00A43D1E" w:rsidRPr="00D101E3" w:rsidRDefault="00A43D1E" w:rsidP="00A43D1E">
      <w:pPr>
        <w:rPr>
          <w:rFonts w:cs="Arial"/>
          <w:b/>
          <w:sz w:val="32"/>
        </w:rPr>
      </w:pPr>
    </w:p>
    <w:p w:rsidR="00A43D1E" w:rsidRDefault="00A43D1E" w:rsidP="00A43D1E">
      <w:pPr>
        <w:pStyle w:val="Ttulo1"/>
        <w:tabs>
          <w:tab w:val="left" w:pos="1395"/>
        </w:tabs>
        <w:rPr>
          <w:b/>
          <w:color w:val="0000FF"/>
        </w:rPr>
      </w:pPr>
      <w:r>
        <w:rPr>
          <w:b/>
          <w:color w:val="0000FF"/>
        </w:rPr>
        <w:tab/>
      </w:r>
    </w:p>
    <w:p w:rsidR="00A43D1E" w:rsidRDefault="00A43D1E" w:rsidP="00A43D1E"/>
    <w:p w:rsidR="00A43D1E" w:rsidRDefault="00A43D1E" w:rsidP="00A43D1E"/>
    <w:p w:rsidR="00A43D1E" w:rsidRDefault="00A43D1E" w:rsidP="00A43D1E"/>
    <w:p w:rsidR="00A43D1E" w:rsidRDefault="00A43D1E" w:rsidP="00A43D1E"/>
    <w:p w:rsidR="00A43D1E" w:rsidRDefault="00A43D1E" w:rsidP="00A43D1E"/>
    <w:p w:rsidR="00A43D1E" w:rsidRDefault="00A43D1E" w:rsidP="00A43D1E"/>
    <w:p w:rsidR="00A43D1E" w:rsidRDefault="00A43D1E" w:rsidP="00A43D1E"/>
    <w:p w:rsidR="00A43D1E" w:rsidRDefault="00A43D1E" w:rsidP="00A43D1E"/>
    <w:p w:rsidR="00A43D1E" w:rsidRDefault="00A43D1E" w:rsidP="00A43D1E"/>
    <w:p w:rsidR="00A43D1E" w:rsidRDefault="00A43D1E" w:rsidP="00A43D1E"/>
    <w:p w:rsidR="00A43D1E" w:rsidRDefault="00A43D1E" w:rsidP="00A43D1E"/>
    <w:p w:rsidR="00A43D1E" w:rsidRDefault="00A43D1E" w:rsidP="00A43D1E"/>
    <w:p w:rsidR="00A43D1E" w:rsidRDefault="00A43D1E" w:rsidP="00A43D1E"/>
    <w:p w:rsidR="00A43D1E" w:rsidRDefault="00A43D1E" w:rsidP="00A43D1E"/>
    <w:p w:rsidR="00A43D1E" w:rsidRPr="00D101E3" w:rsidRDefault="00A43D1E" w:rsidP="00A43D1E">
      <w:pPr>
        <w:rPr>
          <w:rFonts w:cs="Arial"/>
          <w:b/>
          <w:sz w:val="32"/>
        </w:rPr>
      </w:pPr>
      <w:r w:rsidRPr="00D101E3">
        <w:rPr>
          <w:rFonts w:cs="Arial"/>
          <w:b/>
          <w:sz w:val="32"/>
        </w:rPr>
        <w:t>Control de cambios</w:t>
      </w:r>
    </w:p>
    <w:p w:rsidR="00A43D1E" w:rsidRPr="00D101E3" w:rsidRDefault="00A43D1E" w:rsidP="00A43D1E">
      <w:pPr>
        <w:rPr>
          <w:rFonts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43D1E" w:rsidRPr="00D101E3" w:rsidTr="00F37B5D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43D1E" w:rsidRPr="00D101E3" w:rsidRDefault="00A43D1E" w:rsidP="00F37B5D">
            <w:pPr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D101E3">
              <w:rPr>
                <w:rFonts w:cs="Arial"/>
                <w:b/>
                <w:bCs/>
                <w:color w:val="FFFFFF"/>
                <w:sz w:val="20"/>
              </w:rPr>
              <w:t>Control de Cambios</w:t>
            </w:r>
          </w:p>
        </w:tc>
      </w:tr>
      <w:tr w:rsidR="00A43D1E" w:rsidRPr="00D101E3" w:rsidTr="00F37B5D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43D1E" w:rsidRPr="00D101E3" w:rsidRDefault="00A43D1E" w:rsidP="00F37B5D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101E3">
              <w:rPr>
                <w:rFonts w:cs="Arial"/>
                <w:b/>
                <w:bCs/>
                <w:sz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43D1E" w:rsidRPr="00D101E3" w:rsidRDefault="00A43D1E" w:rsidP="00F37B5D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101E3">
              <w:rPr>
                <w:rFonts w:cs="Arial"/>
                <w:b/>
                <w:bCs/>
                <w:sz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43D1E" w:rsidRPr="00D101E3" w:rsidRDefault="00A43D1E" w:rsidP="00F37B5D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101E3">
              <w:rPr>
                <w:rFonts w:cs="Arial"/>
                <w:b/>
                <w:bCs/>
                <w:sz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43D1E" w:rsidRPr="00D101E3" w:rsidRDefault="00A43D1E" w:rsidP="00F37B5D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101E3">
              <w:rPr>
                <w:rFonts w:cs="Arial"/>
                <w:b/>
                <w:bCs/>
                <w:sz w:val="20"/>
              </w:rPr>
              <w:t>Descripción del Cambio</w:t>
            </w:r>
          </w:p>
        </w:tc>
      </w:tr>
      <w:tr w:rsidR="00A43D1E" w:rsidRPr="00D101E3" w:rsidTr="00F37B5D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3D1E" w:rsidRPr="008969B1" w:rsidRDefault="00A43D1E" w:rsidP="00F37B5D">
            <w:pPr>
              <w:rPr>
                <w:rFonts w:cs="Arial"/>
                <w:sz w:val="20"/>
              </w:rPr>
            </w:pPr>
            <w:r w:rsidRPr="008969B1">
              <w:rPr>
                <w:rFonts w:cs="Arial"/>
                <w:sz w:val="20"/>
              </w:rPr>
              <w:t> 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3D1E" w:rsidRPr="008969B1" w:rsidRDefault="00A43D1E" w:rsidP="00F37B5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09/05/201</w:t>
            </w:r>
            <w:r w:rsidRPr="008969B1">
              <w:rPr>
                <w:rFonts w:cs="Arial"/>
                <w:sz w:val="20"/>
              </w:rPr>
              <w:t>7 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3D1E" w:rsidRPr="008969B1" w:rsidRDefault="00A43D1E" w:rsidP="00F37B5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SBH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3D1E" w:rsidRPr="008969B1" w:rsidRDefault="00A43D1E" w:rsidP="00F37B5D">
            <w:pPr>
              <w:rPr>
                <w:rFonts w:cs="Arial"/>
                <w:sz w:val="20"/>
              </w:rPr>
            </w:pPr>
            <w:r w:rsidRPr="008969B1">
              <w:rPr>
                <w:rFonts w:cs="Arial"/>
                <w:sz w:val="20"/>
              </w:rPr>
              <w:t>Recién creado </w:t>
            </w:r>
          </w:p>
        </w:tc>
      </w:tr>
      <w:tr w:rsidR="00A43D1E" w:rsidRPr="00D101E3" w:rsidTr="00F37B5D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3D1E" w:rsidRPr="00D101E3" w:rsidRDefault="00A43D1E" w:rsidP="00F37B5D">
            <w:pPr>
              <w:rPr>
                <w:rFonts w:cs="Arial"/>
              </w:rPr>
            </w:pPr>
            <w:r w:rsidRPr="00D101E3">
              <w:rPr>
                <w:rFonts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3D1E" w:rsidRPr="00D101E3" w:rsidRDefault="00A43D1E" w:rsidP="00F37B5D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3D1E" w:rsidRPr="00D101E3" w:rsidRDefault="00A43D1E" w:rsidP="00F37B5D">
            <w:pPr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3D1E" w:rsidRPr="00D101E3" w:rsidRDefault="00A43D1E" w:rsidP="00F37B5D">
            <w:pPr>
              <w:rPr>
                <w:rFonts w:cs="Arial"/>
              </w:rPr>
            </w:pPr>
          </w:p>
        </w:tc>
      </w:tr>
      <w:tr w:rsidR="00A43D1E" w:rsidRPr="00D101E3" w:rsidTr="00F37B5D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3D1E" w:rsidRPr="00D101E3" w:rsidRDefault="00A43D1E" w:rsidP="00F37B5D">
            <w:pPr>
              <w:rPr>
                <w:rFonts w:cs="Arial"/>
              </w:rPr>
            </w:pPr>
            <w:r w:rsidRPr="00D101E3">
              <w:rPr>
                <w:rFonts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3D1E" w:rsidRPr="00D101E3" w:rsidRDefault="00A43D1E" w:rsidP="00F37B5D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3D1E" w:rsidRPr="00D101E3" w:rsidRDefault="00A43D1E" w:rsidP="00F37B5D">
            <w:pPr>
              <w:rPr>
                <w:rFonts w:cs="Arial"/>
              </w:rPr>
            </w:pPr>
            <w:r w:rsidRPr="00D101E3">
              <w:rPr>
                <w:rFonts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3D1E" w:rsidRPr="00D101E3" w:rsidRDefault="00A43D1E" w:rsidP="00F37B5D">
            <w:pPr>
              <w:rPr>
                <w:rFonts w:cs="Arial"/>
              </w:rPr>
            </w:pPr>
            <w:r w:rsidRPr="00D101E3">
              <w:rPr>
                <w:rFonts w:cs="Arial"/>
              </w:rPr>
              <w:t> </w:t>
            </w:r>
          </w:p>
        </w:tc>
      </w:tr>
    </w:tbl>
    <w:p w:rsidR="00A43D1E" w:rsidRDefault="00A43D1E" w:rsidP="00A43D1E">
      <w:pPr>
        <w:jc w:val="center"/>
        <w:rPr>
          <w:rFonts w:cs="Arial"/>
          <w:b/>
        </w:rPr>
      </w:pPr>
    </w:p>
    <w:p w:rsidR="00A43D1E" w:rsidRPr="00D101E3" w:rsidRDefault="00A43D1E" w:rsidP="00A43D1E">
      <w:pPr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Historial </w:t>
      </w:r>
      <w:r w:rsidRPr="00D101E3">
        <w:rPr>
          <w:rFonts w:cs="Arial"/>
          <w:b/>
          <w:sz w:val="32"/>
        </w:rPr>
        <w:t>de cambios</w:t>
      </w:r>
    </w:p>
    <w:p w:rsidR="00A43D1E" w:rsidRDefault="00A43D1E" w:rsidP="00A43D1E">
      <w:pPr>
        <w:jc w:val="center"/>
        <w:rPr>
          <w:rFonts w:cs="Arial"/>
          <w:b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43D1E" w:rsidRPr="00D101E3" w:rsidTr="00F37B5D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43D1E" w:rsidRPr="00D101E3" w:rsidRDefault="00A43D1E" w:rsidP="00F37B5D">
            <w:pPr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D101E3">
              <w:rPr>
                <w:rFonts w:cs="Arial"/>
                <w:b/>
                <w:bCs/>
                <w:color w:val="FFFFFF"/>
                <w:sz w:val="20"/>
              </w:rPr>
              <w:t>Control de Cambios</w:t>
            </w:r>
          </w:p>
        </w:tc>
      </w:tr>
      <w:tr w:rsidR="00A43D1E" w:rsidRPr="00D101E3" w:rsidTr="00F37B5D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43D1E" w:rsidRPr="00D101E3" w:rsidRDefault="00A43D1E" w:rsidP="00F37B5D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101E3">
              <w:rPr>
                <w:rFonts w:cs="Arial"/>
                <w:b/>
                <w:bCs/>
                <w:sz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43D1E" w:rsidRPr="00D101E3" w:rsidRDefault="00A43D1E" w:rsidP="00F37B5D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101E3">
              <w:rPr>
                <w:rFonts w:cs="Arial"/>
                <w:b/>
                <w:bCs/>
                <w:sz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43D1E" w:rsidRPr="00D101E3" w:rsidRDefault="00A43D1E" w:rsidP="00F37B5D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101E3">
              <w:rPr>
                <w:rFonts w:cs="Arial"/>
                <w:b/>
                <w:bCs/>
                <w:sz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43D1E" w:rsidRPr="00D101E3" w:rsidRDefault="00A43D1E" w:rsidP="00F37B5D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101E3">
              <w:rPr>
                <w:rFonts w:cs="Arial"/>
                <w:b/>
                <w:bCs/>
                <w:sz w:val="20"/>
              </w:rPr>
              <w:t>Descripción del Cambio</w:t>
            </w:r>
          </w:p>
        </w:tc>
      </w:tr>
      <w:tr w:rsidR="00A43D1E" w:rsidRPr="00D101E3" w:rsidTr="00F37B5D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3D1E" w:rsidRPr="008969B1" w:rsidRDefault="00A43D1E" w:rsidP="00F37B5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3D1E" w:rsidRPr="008969B1" w:rsidRDefault="00A43D1E" w:rsidP="00F37B5D">
            <w:pPr>
              <w:rPr>
                <w:rFonts w:cs="Arial"/>
                <w:sz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3D1E" w:rsidRPr="008969B1" w:rsidRDefault="00A43D1E" w:rsidP="00F37B5D">
            <w:pPr>
              <w:rPr>
                <w:rFonts w:cs="Arial"/>
                <w:sz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3D1E" w:rsidRPr="008969B1" w:rsidRDefault="00A43D1E" w:rsidP="00F37B5D">
            <w:pPr>
              <w:rPr>
                <w:rFonts w:cs="Arial"/>
                <w:sz w:val="20"/>
              </w:rPr>
            </w:pPr>
          </w:p>
        </w:tc>
      </w:tr>
      <w:tr w:rsidR="00A43D1E" w:rsidRPr="00D101E3" w:rsidTr="00F37B5D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3D1E" w:rsidRPr="00D101E3" w:rsidRDefault="00A43D1E" w:rsidP="00F37B5D">
            <w:pPr>
              <w:rPr>
                <w:rFonts w:cs="Arial"/>
              </w:rPr>
            </w:pPr>
            <w:r w:rsidRPr="00D101E3">
              <w:rPr>
                <w:rFonts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3D1E" w:rsidRPr="00D101E3" w:rsidRDefault="00A43D1E" w:rsidP="00F37B5D">
            <w:pPr>
              <w:rPr>
                <w:rFonts w:cs="Arial"/>
              </w:rPr>
            </w:pPr>
            <w:r w:rsidRPr="00D101E3">
              <w:rPr>
                <w:rFonts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3D1E" w:rsidRPr="00D101E3" w:rsidRDefault="00A43D1E" w:rsidP="00F37B5D">
            <w:pPr>
              <w:rPr>
                <w:rFonts w:cs="Arial"/>
              </w:rPr>
            </w:pPr>
            <w:r w:rsidRPr="00D101E3">
              <w:rPr>
                <w:rFonts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3D1E" w:rsidRPr="00D101E3" w:rsidRDefault="00A43D1E" w:rsidP="00F37B5D">
            <w:pPr>
              <w:rPr>
                <w:rFonts w:cs="Arial"/>
              </w:rPr>
            </w:pPr>
            <w:r w:rsidRPr="00D101E3">
              <w:rPr>
                <w:rFonts w:cs="Arial"/>
              </w:rPr>
              <w:t> </w:t>
            </w:r>
          </w:p>
        </w:tc>
      </w:tr>
      <w:tr w:rsidR="00A43D1E" w:rsidRPr="00D101E3" w:rsidTr="00F37B5D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3D1E" w:rsidRPr="00D101E3" w:rsidRDefault="00A43D1E" w:rsidP="00F37B5D">
            <w:pPr>
              <w:rPr>
                <w:rFonts w:cs="Arial"/>
              </w:rPr>
            </w:pPr>
            <w:r w:rsidRPr="00D101E3">
              <w:rPr>
                <w:rFonts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3D1E" w:rsidRPr="00D101E3" w:rsidRDefault="00A43D1E" w:rsidP="00F37B5D">
            <w:pPr>
              <w:rPr>
                <w:rFonts w:cs="Arial"/>
              </w:rPr>
            </w:pPr>
            <w:r w:rsidRPr="00D101E3">
              <w:rPr>
                <w:rFonts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3D1E" w:rsidRPr="00D101E3" w:rsidRDefault="00A43D1E" w:rsidP="00F37B5D">
            <w:pPr>
              <w:rPr>
                <w:rFonts w:cs="Arial"/>
              </w:rPr>
            </w:pPr>
            <w:r w:rsidRPr="00D101E3">
              <w:rPr>
                <w:rFonts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3D1E" w:rsidRPr="00D101E3" w:rsidRDefault="00A43D1E" w:rsidP="00F37B5D">
            <w:pPr>
              <w:rPr>
                <w:rFonts w:cs="Arial"/>
              </w:rPr>
            </w:pPr>
            <w:r w:rsidRPr="00D101E3">
              <w:rPr>
                <w:rFonts w:cs="Arial"/>
              </w:rPr>
              <w:t> </w:t>
            </w:r>
          </w:p>
        </w:tc>
      </w:tr>
    </w:tbl>
    <w:p w:rsidR="00A43D1E" w:rsidRPr="00A43D1E" w:rsidRDefault="00A43D1E" w:rsidP="00A43D1E"/>
    <w:p w:rsidR="00835990" w:rsidRDefault="00A43D1E" w:rsidP="00A43D1E">
      <w:r>
        <w:br w:type="page"/>
      </w:r>
      <w:r w:rsidR="0017612E">
        <w:lastRenderedPageBreak/>
        <w:t>ACTA DE REUNIÓN</w:t>
      </w:r>
    </w:p>
    <w:p w:rsidR="00835990" w:rsidRDefault="00835990">
      <w:pPr>
        <w:pStyle w:val="Ttulo5"/>
      </w:pPr>
    </w:p>
    <w:p w:rsidR="00835990" w:rsidRDefault="00835990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835990">
        <w:trPr>
          <w:cantSplit/>
          <w:tblHeader/>
        </w:trPr>
        <w:tc>
          <w:tcPr>
            <w:tcW w:w="2340" w:type="dxa"/>
            <w:shd w:val="pct12" w:color="auto" w:fill="FFFFFF"/>
          </w:tcPr>
          <w:p w:rsidR="00835990" w:rsidRDefault="00A00BD6">
            <w:pPr>
              <w:pStyle w:val="Ttulo4"/>
              <w:rPr>
                <w:i w:val="0"/>
              </w:rPr>
            </w:pPr>
            <w:r>
              <w:rPr>
                <w:b/>
                <w:i w:val="0"/>
                <w:sz w:val="20"/>
              </w:rPr>
              <w:t>Nombre de Pro</w:t>
            </w:r>
            <w:r w:rsidR="0017612E">
              <w:rPr>
                <w:b/>
                <w:i w:val="0"/>
                <w:sz w:val="20"/>
              </w:rPr>
              <w:t>yecto</w:t>
            </w:r>
            <w:r w:rsidR="00835990">
              <w:rPr>
                <w:b/>
                <w:i w:val="0"/>
                <w:sz w:val="20"/>
              </w:rPr>
              <w:t>:</w:t>
            </w:r>
          </w:p>
        </w:tc>
        <w:tc>
          <w:tcPr>
            <w:tcW w:w="7740" w:type="dxa"/>
            <w:gridSpan w:val="3"/>
          </w:tcPr>
          <w:p w:rsidR="00835990" w:rsidRDefault="00896FB6">
            <w:pPr>
              <w:pStyle w:val="Ttulo4"/>
              <w:rPr>
                <w:i w:val="0"/>
                <w:sz w:val="20"/>
              </w:rPr>
            </w:pPr>
            <w:r>
              <w:rPr>
                <w:rFonts w:cs="Arial"/>
                <w:bCs/>
                <w:sz w:val="24"/>
                <w:szCs w:val="24"/>
              </w:rPr>
              <w:t>“</w:t>
            </w:r>
            <w:r w:rsidRPr="00EF2AEF">
              <w:rPr>
                <w:rFonts w:cs="Arial"/>
                <w:bCs/>
                <w:sz w:val="24"/>
                <w:szCs w:val="24"/>
              </w:rPr>
              <w:t>Punto de Venta Online ANKAR”</w:t>
            </w:r>
          </w:p>
        </w:tc>
      </w:tr>
      <w:tr w:rsidR="00835990">
        <w:trPr>
          <w:cantSplit/>
          <w:tblHeader/>
        </w:trPr>
        <w:tc>
          <w:tcPr>
            <w:tcW w:w="2340" w:type="dxa"/>
            <w:shd w:val="pct12" w:color="auto" w:fill="FFFFFF"/>
          </w:tcPr>
          <w:p w:rsidR="00835990" w:rsidRDefault="0017612E" w:rsidP="0017612E">
            <w:pPr>
              <w:pStyle w:val="Ttulo4"/>
              <w:rPr>
                <w:i w:val="0"/>
              </w:rPr>
            </w:pPr>
            <w:r>
              <w:rPr>
                <w:b/>
                <w:i w:val="0"/>
                <w:sz w:val="20"/>
              </w:rPr>
              <w:t>Fecha de Reunión</w:t>
            </w:r>
            <w:r w:rsidR="00835990">
              <w:rPr>
                <w:b/>
                <w:i w:val="0"/>
                <w:sz w:val="20"/>
              </w:rPr>
              <w:t>:</w:t>
            </w:r>
            <w:r w:rsidR="00835990">
              <w:rPr>
                <w:i w:val="0"/>
                <w:sz w:val="20"/>
              </w:rPr>
              <w:t xml:space="preserve"> </w:t>
            </w:r>
            <w:r w:rsidR="00835990">
              <w:rPr>
                <w:i w:val="0"/>
              </w:rPr>
              <w:t xml:space="preserve"> </w:t>
            </w:r>
          </w:p>
        </w:tc>
        <w:tc>
          <w:tcPr>
            <w:tcW w:w="3060" w:type="dxa"/>
          </w:tcPr>
          <w:p w:rsidR="00835990" w:rsidRDefault="00FF37F7">
            <w:pPr>
              <w:pStyle w:val="Ttulo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20</w:t>
            </w:r>
            <w:r w:rsidR="00505A21">
              <w:rPr>
                <w:i w:val="0"/>
                <w:sz w:val="20"/>
              </w:rPr>
              <w:t>/</w:t>
            </w:r>
            <w:r w:rsidR="00B07A0D">
              <w:rPr>
                <w:i w:val="0"/>
                <w:sz w:val="20"/>
              </w:rPr>
              <w:t>0</w:t>
            </w:r>
            <w:r w:rsidR="0017612E">
              <w:rPr>
                <w:i w:val="0"/>
                <w:sz w:val="20"/>
              </w:rPr>
              <w:t>5</w:t>
            </w:r>
            <w:r w:rsidR="00EB3C49">
              <w:rPr>
                <w:i w:val="0"/>
                <w:sz w:val="20"/>
              </w:rPr>
              <w:t>/2017</w:t>
            </w:r>
          </w:p>
        </w:tc>
        <w:tc>
          <w:tcPr>
            <w:tcW w:w="1800" w:type="dxa"/>
            <w:shd w:val="pct12" w:color="auto" w:fill="FFFFFF"/>
          </w:tcPr>
          <w:p w:rsidR="00835990" w:rsidRDefault="0017612E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U</w:t>
            </w:r>
            <w:r w:rsidR="00CF726E">
              <w:rPr>
                <w:b/>
                <w:i w:val="0"/>
                <w:sz w:val="20"/>
              </w:rPr>
              <w:t>bica</w:t>
            </w:r>
            <w:r>
              <w:rPr>
                <w:b/>
                <w:i w:val="0"/>
                <w:sz w:val="20"/>
              </w:rPr>
              <w:t>ción</w:t>
            </w:r>
            <w:r w:rsidR="00835990">
              <w:rPr>
                <w:b/>
                <w:i w:val="0"/>
                <w:sz w:val="20"/>
              </w:rPr>
              <w:t>:</w:t>
            </w:r>
          </w:p>
        </w:tc>
        <w:tc>
          <w:tcPr>
            <w:tcW w:w="2880" w:type="dxa"/>
          </w:tcPr>
          <w:p w:rsidR="00835990" w:rsidRDefault="00FF37F7">
            <w:pPr>
              <w:pStyle w:val="Ttulo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Aula.</w:t>
            </w:r>
          </w:p>
        </w:tc>
      </w:tr>
      <w:tr w:rsidR="00835990">
        <w:trPr>
          <w:cantSplit/>
          <w:tblHeader/>
        </w:trPr>
        <w:tc>
          <w:tcPr>
            <w:tcW w:w="2340" w:type="dxa"/>
            <w:shd w:val="pct12" w:color="auto" w:fill="FFFFFF"/>
          </w:tcPr>
          <w:p w:rsidR="00835990" w:rsidRDefault="0017612E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Elaborada por</w:t>
            </w:r>
            <w:r w:rsidR="00835990">
              <w:rPr>
                <w:b/>
                <w:i w:val="0"/>
                <w:sz w:val="20"/>
              </w:rPr>
              <w:t>:</w:t>
            </w:r>
          </w:p>
        </w:tc>
        <w:tc>
          <w:tcPr>
            <w:tcW w:w="3060" w:type="dxa"/>
          </w:tcPr>
          <w:p w:rsidR="00835990" w:rsidRDefault="00F94671">
            <w:pPr>
              <w:pStyle w:val="Ttulo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Leticia Velarde Araujo</w:t>
            </w:r>
          </w:p>
        </w:tc>
        <w:tc>
          <w:tcPr>
            <w:tcW w:w="1800" w:type="dxa"/>
            <w:shd w:val="pct12" w:color="auto" w:fill="FFFFFF"/>
          </w:tcPr>
          <w:p w:rsidR="00835990" w:rsidRDefault="0017612E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Tiempo</w:t>
            </w:r>
            <w:r w:rsidR="00835990">
              <w:rPr>
                <w:b/>
                <w:i w:val="0"/>
                <w:sz w:val="20"/>
              </w:rPr>
              <w:t>:</w:t>
            </w:r>
          </w:p>
        </w:tc>
        <w:tc>
          <w:tcPr>
            <w:tcW w:w="2880" w:type="dxa"/>
          </w:tcPr>
          <w:p w:rsidR="00835990" w:rsidRDefault="00B07A0D">
            <w:pPr>
              <w:pStyle w:val="Ttulo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30</w:t>
            </w:r>
            <w:r w:rsidR="00EB3C49">
              <w:rPr>
                <w:i w:val="0"/>
                <w:sz w:val="20"/>
              </w:rPr>
              <w:t xml:space="preserve"> min</w:t>
            </w:r>
          </w:p>
        </w:tc>
      </w:tr>
    </w:tbl>
    <w:p w:rsidR="00835990" w:rsidRDefault="00835990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35990" w:rsidTr="007917C9">
        <w:trPr>
          <w:cantSplit/>
        </w:trPr>
        <w:tc>
          <w:tcPr>
            <w:tcW w:w="10080" w:type="dxa"/>
            <w:shd w:val="clear" w:color="auto" w:fill="333399"/>
          </w:tcPr>
          <w:p w:rsidR="00835990" w:rsidRDefault="005B7094" w:rsidP="0017612E">
            <w:pPr>
              <w:pStyle w:val="Ttulo3"/>
            </w:pPr>
            <w:r>
              <w:t>1. Propó</w:t>
            </w:r>
            <w:r w:rsidR="0017612E">
              <w:t xml:space="preserve">sito de la Reunión </w:t>
            </w:r>
          </w:p>
        </w:tc>
      </w:tr>
      <w:tr w:rsidR="00835990">
        <w:trPr>
          <w:cantSplit/>
          <w:trHeight w:val="252"/>
        </w:trPr>
        <w:tc>
          <w:tcPr>
            <w:tcW w:w="10080" w:type="dxa"/>
          </w:tcPr>
          <w:p w:rsidR="00835990" w:rsidRDefault="00FF37F7" w:rsidP="0017612E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Llegar a los acuerdos necesarios para dar incio al proyecto</w:t>
            </w:r>
            <w:r w:rsidR="0017612E">
              <w:rPr>
                <w:sz w:val="20"/>
              </w:rPr>
              <w:t>.</w:t>
            </w:r>
          </w:p>
        </w:tc>
      </w:tr>
    </w:tbl>
    <w:p w:rsidR="00835990" w:rsidRDefault="00EE1467">
      <w:r>
        <w:t xml:space="preserve"> </w:t>
      </w: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275"/>
        <w:gridCol w:w="2855"/>
        <w:gridCol w:w="1890"/>
      </w:tblGrid>
      <w:tr w:rsidR="00835990" w:rsidTr="00CF726E">
        <w:trPr>
          <w:cantSplit/>
        </w:trPr>
        <w:tc>
          <w:tcPr>
            <w:tcW w:w="10080" w:type="dxa"/>
            <w:gridSpan w:val="4"/>
            <w:tcBorders>
              <w:bottom w:val="nil"/>
            </w:tcBorders>
            <w:shd w:val="clear" w:color="auto" w:fill="333399"/>
          </w:tcPr>
          <w:p w:rsidR="00835990" w:rsidRDefault="00835990" w:rsidP="00CF726E">
            <w:pPr>
              <w:pStyle w:val="Ttulo3"/>
            </w:pPr>
            <w:r>
              <w:t xml:space="preserve">2. </w:t>
            </w:r>
            <w:r w:rsidR="00CF726E">
              <w:t>Asistencia a Reunión</w:t>
            </w:r>
          </w:p>
        </w:tc>
      </w:tr>
      <w:tr w:rsidR="00835990" w:rsidTr="00A00BD6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17612E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Nombre</w:t>
            </w:r>
          </w:p>
        </w:tc>
        <w:tc>
          <w:tcPr>
            <w:tcW w:w="2275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17612E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 xml:space="preserve">Rol </w:t>
            </w:r>
          </w:p>
        </w:tc>
        <w:tc>
          <w:tcPr>
            <w:tcW w:w="2855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E-mail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A00BD6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Telé</w:t>
            </w:r>
            <w:r w:rsidR="0017612E">
              <w:rPr>
                <w:b/>
                <w:i w:val="0"/>
                <w:sz w:val="20"/>
              </w:rPr>
              <w:t>fono</w:t>
            </w:r>
          </w:p>
        </w:tc>
      </w:tr>
      <w:tr w:rsidR="00835990" w:rsidTr="00A00BD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990" w:rsidRDefault="008A3A3E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Bautista Herná</w:t>
            </w:r>
            <w:r w:rsidR="0017612E">
              <w:rPr>
                <w:sz w:val="20"/>
              </w:rPr>
              <w:t xml:space="preserve">ndez </w:t>
            </w:r>
            <w:r w:rsidR="00EE1467">
              <w:rPr>
                <w:sz w:val="20"/>
              </w:rPr>
              <w:t xml:space="preserve"> </w:t>
            </w:r>
            <w:r>
              <w:rPr>
                <w:sz w:val="20"/>
              </w:rPr>
              <w:t>Santos</w:t>
            </w:r>
          </w:p>
        </w:tc>
        <w:tc>
          <w:tcPr>
            <w:tcW w:w="2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990" w:rsidRDefault="008A3A3E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Admon. de Proyecto, Analista, Admo. de la Configuración.</w:t>
            </w:r>
          </w:p>
        </w:tc>
        <w:tc>
          <w:tcPr>
            <w:tcW w:w="2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00BD6" w:rsidRPr="00A00BD6" w:rsidRDefault="00FA08CF" w:rsidP="00A00BD6">
            <w:pPr>
              <w:keepNext/>
              <w:ind w:right="425"/>
              <w:jc w:val="center"/>
              <w:outlineLvl w:val="5"/>
              <w:rPr>
                <w:noProof/>
                <w:color w:val="000000"/>
                <w:sz w:val="18"/>
              </w:rPr>
            </w:pPr>
            <w:hyperlink r:id="rId7" w:history="1">
              <w:r w:rsidR="00A00BD6" w:rsidRPr="00A00BD6">
                <w:rPr>
                  <w:noProof/>
                  <w:color w:val="000000"/>
                  <w:sz w:val="18"/>
                </w:rPr>
                <w:t>sandro_b_h@hotmail.com</w:t>
              </w:r>
            </w:hyperlink>
          </w:p>
          <w:p w:rsidR="00835990" w:rsidRPr="00A00BD6" w:rsidRDefault="00835990" w:rsidP="00CF726E">
            <w:pPr>
              <w:pStyle w:val="CovFormText"/>
              <w:rPr>
                <w:rFonts w:cs="Arial"/>
                <w:color w:val="000000"/>
              </w:rPr>
            </w:pP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35990" w:rsidRDefault="00FF37F7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4471172007</w:t>
            </w:r>
          </w:p>
        </w:tc>
      </w:tr>
      <w:tr w:rsidR="00835990" w:rsidTr="00A00BD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990" w:rsidRDefault="00EE1467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Velarde Araujo Leticia</w:t>
            </w:r>
          </w:p>
        </w:tc>
        <w:tc>
          <w:tcPr>
            <w:tcW w:w="2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6D3" w:rsidRDefault="00E026D3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Tester, V&amp;V, Asegurador de la calidad.</w:t>
            </w:r>
          </w:p>
        </w:tc>
        <w:tc>
          <w:tcPr>
            <w:tcW w:w="2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990" w:rsidRDefault="00EE1467">
            <w:pPr>
              <w:pStyle w:val="CovFormText"/>
              <w:rPr>
                <w:sz w:val="20"/>
              </w:rPr>
            </w:pPr>
            <w:r>
              <w:rPr>
                <w:rFonts w:cs="Arial"/>
                <w:color w:val="000000"/>
              </w:rPr>
              <w:t>lety_araujo</w:t>
            </w:r>
            <w:r w:rsidRPr="00703146">
              <w:rPr>
                <w:rFonts w:cs="Arial"/>
                <w:color w:val="000000"/>
              </w:rPr>
              <w:t>@</w:t>
            </w:r>
            <w:r>
              <w:rPr>
                <w:rFonts w:cs="Arial"/>
                <w:color w:val="000000"/>
              </w:rPr>
              <w:t>outlook.es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35990" w:rsidRDefault="00A05FCF" w:rsidP="00CF726E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4</w:t>
            </w:r>
            <w:r w:rsidR="00CF726E">
              <w:rPr>
                <w:sz w:val="20"/>
              </w:rPr>
              <w:t>171</w:t>
            </w:r>
            <w:r w:rsidR="00FF37F7">
              <w:rPr>
                <w:sz w:val="20"/>
              </w:rPr>
              <w:t>079782</w:t>
            </w:r>
          </w:p>
        </w:tc>
      </w:tr>
      <w:tr w:rsidR="00835990" w:rsidTr="00A00BD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990" w:rsidRDefault="00EE1467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Segundo Vargas Luis Enrique</w:t>
            </w:r>
          </w:p>
        </w:tc>
        <w:tc>
          <w:tcPr>
            <w:tcW w:w="2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990" w:rsidRDefault="0017612E">
            <w:pPr>
              <w:pStyle w:val="CovFormText"/>
              <w:rPr>
                <w:sz w:val="20"/>
              </w:rPr>
            </w:pPr>
            <w:r>
              <w:t xml:space="preserve">Programador, Diseñador </w:t>
            </w:r>
          </w:p>
        </w:tc>
        <w:tc>
          <w:tcPr>
            <w:tcW w:w="2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990" w:rsidRDefault="00EE1467">
            <w:pPr>
              <w:pStyle w:val="CovFormText"/>
              <w:rPr>
                <w:sz w:val="20"/>
              </w:rPr>
            </w:pPr>
            <w:r>
              <w:rPr>
                <w:rFonts w:cs="Arial"/>
                <w:color w:val="000000"/>
              </w:rPr>
              <w:t>aceekit</w:t>
            </w:r>
            <w:r w:rsidRPr="008C64FD">
              <w:rPr>
                <w:rFonts w:cs="Arial"/>
                <w:color w:val="000000"/>
              </w:rPr>
              <w:t>@</w:t>
            </w:r>
            <w:r>
              <w:rPr>
                <w:rFonts w:cs="Arial"/>
                <w:color w:val="000000"/>
              </w:rPr>
              <w:t>hotmail.com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35990" w:rsidRDefault="00A05FCF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4171076430</w:t>
            </w:r>
          </w:p>
        </w:tc>
      </w:tr>
    </w:tbl>
    <w:p w:rsidR="00835990" w:rsidRDefault="00835990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35990" w:rsidTr="007917C9">
        <w:trPr>
          <w:cantSplit/>
        </w:trPr>
        <w:tc>
          <w:tcPr>
            <w:tcW w:w="10080" w:type="dxa"/>
            <w:shd w:val="clear" w:color="auto" w:fill="333399"/>
          </w:tcPr>
          <w:p w:rsidR="00835990" w:rsidRDefault="00835990" w:rsidP="00CF726E">
            <w:pPr>
              <w:pStyle w:val="Ttulo3"/>
            </w:pPr>
            <w:r>
              <w:t xml:space="preserve">3. </w:t>
            </w:r>
            <w:r w:rsidR="00CF726E">
              <w:t>Agenda de Reunión</w:t>
            </w:r>
          </w:p>
        </w:tc>
      </w:tr>
      <w:tr w:rsidR="00835990">
        <w:trPr>
          <w:cantSplit/>
        </w:trPr>
        <w:tc>
          <w:tcPr>
            <w:tcW w:w="10080" w:type="dxa"/>
          </w:tcPr>
          <w:p w:rsidR="00835990" w:rsidRDefault="0040612F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835990" w:rsidRDefault="00835990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35990" w:rsidTr="007917C9">
        <w:trPr>
          <w:cantSplit/>
          <w:tblHeader/>
        </w:trPr>
        <w:tc>
          <w:tcPr>
            <w:tcW w:w="10080" w:type="dxa"/>
            <w:shd w:val="clear" w:color="auto" w:fill="333399"/>
          </w:tcPr>
          <w:p w:rsidR="00835990" w:rsidRDefault="00835990" w:rsidP="00CF726E">
            <w:pPr>
              <w:pStyle w:val="Ttulo3"/>
            </w:pPr>
            <w:r>
              <w:t xml:space="preserve">4. </w:t>
            </w:r>
            <w:r w:rsidR="00CF726E">
              <w:t>Notas de reunion, decisions, problemas</w:t>
            </w:r>
            <w:r>
              <w:rPr>
                <w:sz w:val="22"/>
              </w:rPr>
              <w:t xml:space="preserve"> </w:t>
            </w:r>
          </w:p>
        </w:tc>
      </w:tr>
      <w:tr w:rsidR="00835990">
        <w:trPr>
          <w:cantSplit/>
        </w:trPr>
        <w:tc>
          <w:tcPr>
            <w:tcW w:w="10080" w:type="dxa"/>
          </w:tcPr>
          <w:p w:rsidR="00C845B4" w:rsidRDefault="00FF37F7" w:rsidP="00505A21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Establecer roles para cada miembro del equipo de desarrollo, así mismo comenzar a asignar actividades</w:t>
            </w:r>
          </w:p>
        </w:tc>
      </w:tr>
    </w:tbl>
    <w:p w:rsidR="00835990" w:rsidRDefault="00835990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835990" w:rsidTr="00505A21">
        <w:trPr>
          <w:cantSplit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333399"/>
          </w:tcPr>
          <w:p w:rsidR="00835990" w:rsidRDefault="00835990" w:rsidP="00CF726E">
            <w:pPr>
              <w:pStyle w:val="Ttulo3"/>
              <w:keepLines/>
            </w:pPr>
            <w:r>
              <w:t xml:space="preserve">5. </w:t>
            </w:r>
            <w:r w:rsidR="00CF726E">
              <w:rPr>
                <w:sz w:val="24"/>
              </w:rPr>
              <w:t>Elementos de Acción</w:t>
            </w:r>
            <w:r>
              <w:rPr>
                <w:sz w:val="22"/>
              </w:rPr>
              <w:t xml:space="preserve">  </w:t>
            </w:r>
          </w:p>
        </w:tc>
      </w:tr>
      <w:tr w:rsidR="00835990" w:rsidTr="00505A21">
        <w:trPr>
          <w:cantSplit/>
        </w:trPr>
        <w:tc>
          <w:tcPr>
            <w:tcW w:w="6300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 w:rsidP="00CF726E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Ac</w:t>
            </w:r>
            <w:r w:rsidR="00CF726E">
              <w:rPr>
                <w:b/>
                <w:sz w:val="20"/>
              </w:rPr>
              <w:t>ci</w:t>
            </w:r>
            <w:r w:rsidR="008A3A3E">
              <w:rPr>
                <w:b/>
                <w:sz w:val="20"/>
              </w:rPr>
              <w:t>ó</w:t>
            </w:r>
            <w:r w:rsidR="00CF726E">
              <w:rPr>
                <w:b/>
                <w:sz w:val="20"/>
              </w:rPr>
              <w:t>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 w:rsidP="00CF726E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  <w:r w:rsidR="00CF726E">
              <w:rPr>
                <w:b/>
                <w:sz w:val="20"/>
              </w:rPr>
              <w:t>signado a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CF726E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Fecha de Entrega</w:t>
            </w:r>
          </w:p>
        </w:tc>
      </w:tr>
      <w:tr w:rsidR="00835990" w:rsidTr="00505A21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52BC4" w:rsidRDefault="008A3A3E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Definir la tareas a realizar.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990" w:rsidRDefault="00A00BD6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 xml:space="preserve">Todos 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35990" w:rsidRDefault="00A00BD6" w:rsidP="009C6178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2</w:t>
            </w:r>
            <w:r w:rsidR="009C6178">
              <w:rPr>
                <w:sz w:val="20"/>
              </w:rPr>
              <w:t>0</w:t>
            </w:r>
            <w:r w:rsidR="00505A21">
              <w:rPr>
                <w:sz w:val="20"/>
              </w:rPr>
              <w:t>/</w:t>
            </w:r>
            <w:r w:rsidR="00912D76">
              <w:rPr>
                <w:sz w:val="20"/>
              </w:rPr>
              <w:t>0</w:t>
            </w:r>
            <w:r>
              <w:rPr>
                <w:sz w:val="20"/>
              </w:rPr>
              <w:t>5</w:t>
            </w:r>
            <w:r w:rsidR="00B1277A">
              <w:rPr>
                <w:sz w:val="20"/>
              </w:rPr>
              <w:t>/2017</w:t>
            </w:r>
          </w:p>
        </w:tc>
      </w:tr>
      <w:tr w:rsidR="00505A21" w:rsidTr="00505A21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05A21" w:rsidRDefault="008A3A3E" w:rsidP="00FF37F7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Proponer el ciclo de vida</w:t>
            </w:r>
            <w:r w:rsidR="00FF37F7">
              <w:rPr>
                <w:sz w:val="20"/>
              </w:rPr>
              <w:t xml:space="preserve">      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05A21" w:rsidRDefault="00A00BD6">
            <w:r>
              <w:rPr>
                <w:sz w:val="20"/>
              </w:rPr>
              <w:t xml:space="preserve">Todos 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05A21" w:rsidRDefault="009C6178" w:rsidP="00A00BD6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20</w:t>
            </w:r>
            <w:r w:rsidR="00505A21">
              <w:rPr>
                <w:sz w:val="20"/>
              </w:rPr>
              <w:t>/0</w:t>
            </w:r>
            <w:r w:rsidR="00A00BD6">
              <w:rPr>
                <w:sz w:val="20"/>
              </w:rPr>
              <w:t>5</w:t>
            </w:r>
            <w:r w:rsidR="00505A21">
              <w:rPr>
                <w:sz w:val="20"/>
              </w:rPr>
              <w:t>/2017</w:t>
            </w:r>
          </w:p>
        </w:tc>
      </w:tr>
      <w:tr w:rsidR="00505A21" w:rsidTr="00505A21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05A21" w:rsidRDefault="008A3A3E" w:rsidP="00C845B4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Establecer el ciclo de vida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05A21" w:rsidRDefault="00A00BD6">
            <w:r>
              <w:rPr>
                <w:sz w:val="20"/>
              </w:rPr>
              <w:t xml:space="preserve">Todos 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05A21" w:rsidRDefault="00505A21" w:rsidP="009C6178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2</w:t>
            </w:r>
            <w:r w:rsidR="009C6178">
              <w:rPr>
                <w:sz w:val="20"/>
              </w:rPr>
              <w:t>0</w:t>
            </w:r>
            <w:r w:rsidR="00A00BD6">
              <w:rPr>
                <w:sz w:val="20"/>
              </w:rPr>
              <w:t>/05</w:t>
            </w:r>
            <w:r>
              <w:rPr>
                <w:sz w:val="20"/>
              </w:rPr>
              <w:t>/2017</w:t>
            </w:r>
          </w:p>
        </w:tc>
      </w:tr>
      <w:tr w:rsidR="009C6178" w:rsidTr="00505A21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C6178" w:rsidRDefault="009C6178" w:rsidP="009C6178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 xml:space="preserve">Definir las actividades del ciclo de vida 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C6178" w:rsidRDefault="009C6178" w:rsidP="009C6178">
            <w:r>
              <w:rPr>
                <w:sz w:val="20"/>
              </w:rPr>
              <w:t xml:space="preserve">Todos 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C6178" w:rsidRDefault="009C6178" w:rsidP="009C6178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20/05/2017</w:t>
            </w:r>
          </w:p>
        </w:tc>
      </w:tr>
    </w:tbl>
    <w:p w:rsidR="00835990" w:rsidRDefault="00835990">
      <w:pPr>
        <w:rPr>
          <w:sz w:val="20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654"/>
        <w:gridCol w:w="1046"/>
        <w:gridCol w:w="1530"/>
        <w:gridCol w:w="1260"/>
        <w:gridCol w:w="2610"/>
      </w:tblGrid>
      <w:tr w:rsidR="00835990" w:rsidTr="00CF726E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33399"/>
          </w:tcPr>
          <w:p w:rsidR="00835990" w:rsidRDefault="00835990" w:rsidP="00CF726E">
            <w:pPr>
              <w:pStyle w:val="Ttulo3"/>
              <w:keepLines/>
            </w:pPr>
            <w:r>
              <w:lastRenderedPageBreak/>
              <w:t xml:space="preserve">6. </w:t>
            </w:r>
            <w:r w:rsidR="00CF726E">
              <w:t>Proxima Reunión</w:t>
            </w:r>
          </w:p>
        </w:tc>
      </w:tr>
      <w:tr w:rsidR="00835990" w:rsidTr="00CF726E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8A3A3E" w:rsidRDefault="00CF726E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b/>
                <w:sz w:val="20"/>
              </w:rPr>
              <w:t>Fecha</w:t>
            </w:r>
            <w:r w:rsidR="00835990">
              <w:rPr>
                <w:b/>
                <w:sz w:val="20"/>
              </w:rPr>
              <w:t xml:space="preserve">:  </w:t>
            </w:r>
          </w:p>
          <w:p w:rsidR="00835990" w:rsidRDefault="008A3A3E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sz w:val="20"/>
              </w:rPr>
              <w:t>(DD/MM</w:t>
            </w:r>
            <w:r w:rsidR="00835990">
              <w:rPr>
                <w:sz w:val="20"/>
              </w:rPr>
              <w:t>/YYYY)</w:t>
            </w:r>
          </w:p>
        </w:tc>
        <w:tc>
          <w:tcPr>
            <w:tcW w:w="1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990" w:rsidRDefault="00CF726E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27/05</w:t>
            </w:r>
            <w:r w:rsidR="0040612F">
              <w:rPr>
                <w:sz w:val="20"/>
              </w:rPr>
              <w:t>/2017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835990" w:rsidRDefault="00CF726E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Ti</w:t>
            </w:r>
            <w:r w:rsidR="00835990">
              <w:rPr>
                <w:b/>
                <w:sz w:val="20"/>
              </w:rPr>
              <w:t>e</w:t>
            </w:r>
            <w:r>
              <w:rPr>
                <w:b/>
                <w:sz w:val="20"/>
              </w:rPr>
              <w:t>mpo</w:t>
            </w:r>
            <w:r w:rsidR="00835990">
              <w:rPr>
                <w:b/>
                <w:sz w:val="20"/>
              </w:rPr>
              <w:t xml:space="preserve">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990" w:rsidRDefault="00CF726E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1 hora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835990" w:rsidRDefault="00CF726E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Ubicación</w:t>
            </w:r>
            <w:r w:rsidR="00835990">
              <w:rPr>
                <w:b/>
                <w:sz w:val="20"/>
              </w:rPr>
              <w:t xml:space="preserve">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990" w:rsidRDefault="0040612F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UTL-UAS</w:t>
            </w:r>
          </w:p>
        </w:tc>
      </w:tr>
      <w:tr w:rsidR="00835990" w:rsidTr="00CF726E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835990" w:rsidRDefault="00835990">
            <w:pPr>
              <w:pStyle w:val="Encabezado"/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5990" w:rsidRDefault="0040612F">
            <w:pPr>
              <w:pStyle w:val="Encabezado"/>
              <w:keepNext/>
              <w:keepLines/>
              <w:spacing w:before="60" w:after="6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2</w:t>
            </w:r>
          </w:p>
        </w:tc>
      </w:tr>
    </w:tbl>
    <w:p w:rsidR="00835990" w:rsidRDefault="00835990">
      <w:pPr>
        <w:pStyle w:val="Piedepgina"/>
        <w:tabs>
          <w:tab w:val="clear" w:pos="4320"/>
          <w:tab w:val="clear" w:pos="8640"/>
        </w:tabs>
      </w:pPr>
    </w:p>
    <w:sectPr w:rsidR="00835990">
      <w:headerReference w:type="default" r:id="rId8"/>
      <w:footerReference w:type="default" r:id="rId9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0EA" w:rsidRDefault="003950EA">
      <w:r>
        <w:separator/>
      </w:r>
    </w:p>
  </w:endnote>
  <w:endnote w:type="continuationSeparator" w:id="0">
    <w:p w:rsidR="003950EA" w:rsidRDefault="00395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A05FCF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A05FCF" w:rsidRDefault="00D35CAF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Fuente de la plantilla</w:t>
          </w:r>
          <w:r w:rsidR="00A05FCF">
            <w:rPr>
              <w:color w:val="808080"/>
              <w:sz w:val="18"/>
            </w:rPr>
            <w:t>: http://www.cvr-it.com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A05FCF" w:rsidRDefault="00D35CAF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Página </w:t>
          </w:r>
          <w:r w:rsidR="00A05FCF">
            <w:rPr>
              <w:i/>
              <w:sz w:val="18"/>
            </w:rPr>
            <w:t xml:space="preserve"> </w:t>
          </w:r>
          <w:r w:rsidR="00A05FCF">
            <w:rPr>
              <w:i/>
              <w:sz w:val="18"/>
            </w:rPr>
            <w:fldChar w:fldCharType="begin"/>
          </w:r>
          <w:r w:rsidR="00A05FCF">
            <w:rPr>
              <w:i/>
              <w:sz w:val="18"/>
            </w:rPr>
            <w:instrText xml:space="preserve"> PAGE </w:instrText>
          </w:r>
          <w:r w:rsidR="00A05FCF">
            <w:rPr>
              <w:i/>
              <w:sz w:val="18"/>
            </w:rPr>
            <w:fldChar w:fldCharType="separate"/>
          </w:r>
          <w:r w:rsidR="00FA08CF">
            <w:rPr>
              <w:i/>
              <w:noProof/>
              <w:sz w:val="18"/>
            </w:rPr>
            <w:t>1</w:t>
          </w:r>
          <w:r w:rsidR="00A05FCF"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de</w:t>
          </w:r>
          <w:r w:rsidR="00A05FCF">
            <w:rPr>
              <w:i/>
              <w:sz w:val="18"/>
            </w:rPr>
            <w:t xml:space="preserve"> </w:t>
          </w:r>
          <w:r w:rsidR="00A05FCF">
            <w:rPr>
              <w:i/>
              <w:sz w:val="18"/>
            </w:rPr>
            <w:fldChar w:fldCharType="begin"/>
          </w:r>
          <w:r w:rsidR="00A05FCF">
            <w:rPr>
              <w:i/>
              <w:sz w:val="18"/>
            </w:rPr>
            <w:instrText xml:space="preserve"> NUMPAGES </w:instrText>
          </w:r>
          <w:r w:rsidR="00A05FCF">
            <w:rPr>
              <w:i/>
              <w:sz w:val="18"/>
            </w:rPr>
            <w:fldChar w:fldCharType="separate"/>
          </w:r>
          <w:r w:rsidR="00FA08CF">
            <w:rPr>
              <w:i/>
              <w:noProof/>
              <w:sz w:val="18"/>
            </w:rPr>
            <w:t>2</w:t>
          </w:r>
          <w:r w:rsidR="00A05FCF">
            <w:rPr>
              <w:i/>
              <w:sz w:val="18"/>
            </w:rPr>
            <w:fldChar w:fldCharType="end"/>
          </w:r>
          <w:r w:rsidR="00A05FCF">
            <w:rPr>
              <w:i/>
              <w:sz w:val="18"/>
            </w:rPr>
            <w:t xml:space="preserve"> </w:t>
          </w:r>
        </w:p>
      </w:tc>
    </w:tr>
  </w:tbl>
  <w:p w:rsidR="00A05FCF" w:rsidRDefault="00A05FC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0EA" w:rsidRDefault="003950EA">
      <w:r>
        <w:separator/>
      </w:r>
    </w:p>
  </w:footnote>
  <w:footnote w:type="continuationSeparator" w:id="0">
    <w:p w:rsidR="003950EA" w:rsidRDefault="003950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454"/>
      <w:gridCol w:w="2434"/>
      <w:gridCol w:w="6210"/>
    </w:tblGrid>
    <w:tr w:rsidR="00A05FCF">
      <w:trPr>
        <w:cantSplit/>
        <w:trHeight w:val="1129"/>
      </w:trPr>
      <w:tc>
        <w:tcPr>
          <w:tcW w:w="1454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A05FCF" w:rsidRDefault="00FA08CF">
          <w:pPr>
            <w:rPr>
              <w:rFonts w:ascii="Times New Roman" w:hAnsi="Times New Roman"/>
              <w:i/>
            </w:rPr>
          </w:pPr>
          <w:r>
            <w:rPr>
              <w:rFonts w:ascii="Times New Roman" w:hAnsi="Times New Roman"/>
              <w:i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7.5pt;height:39.75pt">
                <v:imagedata r:id="rId1" o:title="Logo"/>
              </v:shape>
            </w:pict>
          </w:r>
        </w:p>
      </w:tc>
      <w:tc>
        <w:tcPr>
          <w:tcW w:w="2434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A05FCF" w:rsidRDefault="00206D4D" w:rsidP="00206D4D">
          <w:pPr>
            <w:jc w:val="center"/>
            <w:rPr>
              <w:rFonts w:ascii="Arial Black" w:hAnsi="Arial Black"/>
            </w:rPr>
          </w:pPr>
          <w:r>
            <w:rPr>
              <w:rFonts w:ascii="Arial Black" w:hAnsi="Arial Black"/>
            </w:rPr>
            <w:t>Software Development Team</w:t>
          </w:r>
        </w:p>
      </w:tc>
      <w:tc>
        <w:tcPr>
          <w:tcW w:w="6210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A05FCF" w:rsidRDefault="00D35CAF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Acta de Reunión</w:t>
          </w:r>
        </w:p>
        <w:p w:rsidR="00A05FCF" w:rsidRDefault="00206D4D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>Rev. 1.1, 20</w:t>
          </w:r>
          <w:r w:rsidR="0017612E">
            <w:rPr>
              <w:i/>
              <w:sz w:val="16"/>
            </w:rPr>
            <w:t>/</w:t>
          </w:r>
          <w:r w:rsidR="00F94671">
            <w:rPr>
              <w:i/>
              <w:sz w:val="16"/>
            </w:rPr>
            <w:t>0</w:t>
          </w:r>
          <w:r w:rsidR="0017612E">
            <w:rPr>
              <w:i/>
              <w:sz w:val="16"/>
            </w:rPr>
            <w:t>5</w:t>
          </w:r>
          <w:r w:rsidR="00F94671">
            <w:rPr>
              <w:i/>
              <w:sz w:val="16"/>
            </w:rPr>
            <w:t>/2017</w:t>
          </w:r>
        </w:p>
      </w:tc>
    </w:tr>
  </w:tbl>
  <w:p w:rsidR="00A05FCF" w:rsidRDefault="00A05FCF"/>
  <w:p w:rsidR="00A05FCF" w:rsidRDefault="00A05FC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3B38"/>
    <w:rsid w:val="00026BE7"/>
    <w:rsid w:val="0017612E"/>
    <w:rsid w:val="001C7664"/>
    <w:rsid w:val="00206D4D"/>
    <w:rsid w:val="00305848"/>
    <w:rsid w:val="003950EA"/>
    <w:rsid w:val="0040612F"/>
    <w:rsid w:val="004A71BA"/>
    <w:rsid w:val="00505A21"/>
    <w:rsid w:val="00552BC4"/>
    <w:rsid w:val="005741FB"/>
    <w:rsid w:val="00596C45"/>
    <w:rsid w:val="005B7094"/>
    <w:rsid w:val="006F3B38"/>
    <w:rsid w:val="007917C9"/>
    <w:rsid w:val="00826F47"/>
    <w:rsid w:val="00835990"/>
    <w:rsid w:val="00896FB6"/>
    <w:rsid w:val="008A3A3E"/>
    <w:rsid w:val="00912D76"/>
    <w:rsid w:val="009234BD"/>
    <w:rsid w:val="009C6178"/>
    <w:rsid w:val="00A00BD6"/>
    <w:rsid w:val="00A05FCF"/>
    <w:rsid w:val="00A43D1E"/>
    <w:rsid w:val="00A74312"/>
    <w:rsid w:val="00B07A0D"/>
    <w:rsid w:val="00B1277A"/>
    <w:rsid w:val="00B4029F"/>
    <w:rsid w:val="00C01526"/>
    <w:rsid w:val="00C473F8"/>
    <w:rsid w:val="00C845B4"/>
    <w:rsid w:val="00CF726E"/>
    <w:rsid w:val="00D35CAF"/>
    <w:rsid w:val="00D36074"/>
    <w:rsid w:val="00DB2DA6"/>
    <w:rsid w:val="00E026D3"/>
    <w:rsid w:val="00EB3C49"/>
    <w:rsid w:val="00ED48B5"/>
    <w:rsid w:val="00EE1467"/>
    <w:rsid w:val="00F03AE0"/>
    <w:rsid w:val="00F1256A"/>
    <w:rsid w:val="00F94671"/>
    <w:rsid w:val="00FA08CF"/>
    <w:rsid w:val="00FF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  <w15:docId w15:val="{53324713-EDEF-4671-94A3-C9635858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Listaconnmeros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Encabezado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Textonotapie">
    <w:name w:val="footnote text"/>
    <w:basedOn w:val="Normal"/>
    <w:semiHidden/>
    <w:rPr>
      <w:sz w:val="18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Refdecomentario">
    <w:name w:val="annotation reference"/>
    <w:uiPriority w:val="99"/>
    <w:semiHidden/>
    <w:rPr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rPr>
      <w:sz w:val="20"/>
    </w:rPr>
  </w:style>
  <w:style w:type="character" w:styleId="Hipervnculo">
    <w:name w:val="Hyperlink"/>
    <w:uiPriority w:val="99"/>
    <w:unhideWhenUsed/>
    <w:rsid w:val="00A00BD6"/>
    <w:rPr>
      <w:color w:val="0563C1"/>
      <w:u w:val="single"/>
    </w:rPr>
  </w:style>
  <w:style w:type="character" w:customStyle="1" w:styleId="TextocomentarioCar">
    <w:name w:val="Texto comentario Car"/>
    <w:link w:val="Textocomentario"/>
    <w:uiPriority w:val="99"/>
    <w:semiHidden/>
    <w:rsid w:val="00A43D1E"/>
    <w:rPr>
      <w:rFonts w:ascii="Arial" w:hAnsi="Arial"/>
      <w:lang w:val="en-US" w:eastAsia="en-US"/>
    </w:rPr>
  </w:style>
  <w:style w:type="paragraph" w:styleId="Textodeglobo">
    <w:name w:val="Balloon Text"/>
    <w:basedOn w:val="Normal"/>
    <w:link w:val="TextodegloboCar"/>
    <w:semiHidden/>
    <w:unhideWhenUsed/>
    <w:rsid w:val="00A43D1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A43D1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2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ndro_b_h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218</TotalTime>
  <Pages>4</Pages>
  <Words>296</Words>
  <Characters>1632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Meeting Minutes Template</vt:lpstr>
      <vt:lpstr>Project Meeting Minutes Template</vt:lpstr>
    </vt:vector>
  </TitlesOfParts>
  <Company>CVR/IT Consulting</Company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Copyright 2005 CVR/IT Consulting LLC._x000d_
All Rights Reserved.  No portion of this document may be reproduced or distributed without a valid license from the author.  For information on licensing see www.cvr-it.com or contact info@cvr-it.com</dc:description>
  <cp:lastModifiedBy>Windows User</cp:lastModifiedBy>
  <cp:revision>15</cp:revision>
  <cp:lastPrinted>2002-09-23T16:13:00Z</cp:lastPrinted>
  <dcterms:created xsi:type="dcterms:W3CDTF">2017-02-11T05:38:00Z</dcterms:created>
  <dcterms:modified xsi:type="dcterms:W3CDTF">2017-08-02T18:02:00Z</dcterms:modified>
  <cp:category/>
</cp:coreProperties>
</file>